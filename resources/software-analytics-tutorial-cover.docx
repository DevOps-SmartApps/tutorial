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70C6" w14:textId="4D3A99FB" w:rsidR="00BE652A" w:rsidRDefault="00BE652A" w:rsidP="008D297C">
      <w:pPr>
        <w:pStyle w:val="Bodycopy"/>
      </w:pPr>
      <w:r>
        <w:rPr>
          <w:noProof/>
          <w:lang w:eastAsia="zh-CN"/>
        </w:rPr>
        <w:drawing>
          <wp:anchor distT="0" distB="0" distL="114300" distR="114300" simplePos="0" relativeHeight="251685888" behindDoc="0" locked="0" layoutInCell="1" allowOverlap="1" wp14:anchorId="71E3C044" wp14:editId="5C3210AB">
            <wp:simplePos x="0" y="0"/>
            <wp:positionH relativeFrom="page">
              <wp:posOffset>504190</wp:posOffset>
            </wp:positionH>
            <wp:positionV relativeFrom="page">
              <wp:posOffset>558165</wp:posOffset>
            </wp:positionV>
            <wp:extent cx="1872000" cy="543600"/>
            <wp:effectExtent l="0" t="0" r="0" b="88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Monash_2-Black_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82A9B" w14:textId="146027E7" w:rsidR="00BE652A" w:rsidRDefault="00BE652A" w:rsidP="008D297C">
      <w:pPr>
        <w:pStyle w:val="Bodycopy"/>
      </w:pPr>
    </w:p>
    <w:p w14:paraId="00174B83" w14:textId="0CB9C32B" w:rsidR="00BE652A" w:rsidRDefault="00BE652A" w:rsidP="008D297C">
      <w:pPr>
        <w:pStyle w:val="Bodycopy"/>
      </w:pPr>
    </w:p>
    <w:p w14:paraId="18B893D8" w14:textId="6DF596C4" w:rsidR="00BE652A" w:rsidRDefault="00BE652A" w:rsidP="008D297C">
      <w:pPr>
        <w:pStyle w:val="Bodycopy"/>
      </w:pPr>
    </w:p>
    <w:p w14:paraId="7C0C823C" w14:textId="4BBE8DBD" w:rsidR="00BE652A" w:rsidRDefault="00BE652A" w:rsidP="008D297C">
      <w:pPr>
        <w:pStyle w:val="Bodycopy"/>
      </w:pPr>
    </w:p>
    <w:p w14:paraId="06ED2B36" w14:textId="6540DC53" w:rsidR="00BE652A" w:rsidRDefault="00BE652A" w:rsidP="008D297C">
      <w:pPr>
        <w:pStyle w:val="Bodycopy"/>
      </w:pPr>
    </w:p>
    <w:p w14:paraId="539F57CF" w14:textId="4025F460" w:rsidR="00BE652A" w:rsidRDefault="00A414D7" w:rsidP="00BE652A">
      <w:pPr>
        <w:pStyle w:val="Bodycopy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F6C6B8" wp14:editId="3538989D">
                <wp:simplePos x="0" y="0"/>
                <wp:positionH relativeFrom="margin">
                  <wp:posOffset>-73660</wp:posOffset>
                </wp:positionH>
                <wp:positionV relativeFrom="paragraph">
                  <wp:posOffset>168910</wp:posOffset>
                </wp:positionV>
                <wp:extent cx="645223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22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3F359" w14:textId="087BCEE6" w:rsidR="00CF1CEA" w:rsidRPr="00A414D7" w:rsidRDefault="00A414D7" w:rsidP="00A414D7">
                            <w:pPr>
                              <w:spacing w:after="0"/>
                              <w:jc w:val="right"/>
                              <w:rPr>
                                <w:color w:val="4472C4" w:themeColor="accent5"/>
                                <w:sz w:val="96"/>
                                <w:szCs w:val="96"/>
                              </w:rPr>
                            </w:pPr>
                            <w:r w:rsidRPr="00A414D7">
                              <w:rPr>
                                <w:color w:val="4472C4" w:themeColor="accent5"/>
                                <w:sz w:val="96"/>
                                <w:szCs w:val="96"/>
                              </w:rPr>
                              <w:t xml:space="preserve">SOFTWARE ANALYTICS </w:t>
                            </w:r>
                            <w:r w:rsidRPr="00A414D7">
                              <w:rPr>
                                <w:color w:val="4472C4" w:themeColor="accent5"/>
                                <w:sz w:val="96"/>
                                <w:szCs w:val="96"/>
                              </w:rPr>
                              <w:br/>
                            </w:r>
                            <w:r w:rsidR="006F69BF">
                              <w:rPr>
                                <w:color w:val="4472C4" w:themeColor="accent5"/>
                                <w:sz w:val="96"/>
                                <w:szCs w:val="96"/>
                              </w:rPr>
                              <w:t>TUTORIAL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F6C6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8pt;margin-top:13.3pt;width:508.0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" filled="f" stroked="f">
                <v:textbox style="mso-fit-shape-to-text:t">
                  <w:txbxContent>
                    <w:p w14:paraId="2F93F359" w14:textId="087BCEE6" w:rsidR="00CF1CEA" w:rsidRPr="00A414D7" w:rsidRDefault="00A414D7" w:rsidP="00A414D7">
                      <w:pPr>
                        <w:spacing w:after="0"/>
                        <w:jc w:val="right"/>
                        <w:rPr>
                          <w:color w:val="4472C4" w:themeColor="accent5"/>
                          <w:sz w:val="96"/>
                          <w:szCs w:val="96"/>
                        </w:rPr>
                      </w:pPr>
                      <w:r w:rsidRPr="00A414D7">
                        <w:rPr>
                          <w:color w:val="4472C4" w:themeColor="accent5"/>
                          <w:sz w:val="96"/>
                          <w:szCs w:val="96"/>
                        </w:rPr>
                        <w:t xml:space="preserve">SOFTWARE ANALYTICS </w:t>
                      </w:r>
                      <w:r w:rsidRPr="00A414D7">
                        <w:rPr>
                          <w:color w:val="4472C4" w:themeColor="accent5"/>
                          <w:sz w:val="96"/>
                          <w:szCs w:val="96"/>
                        </w:rPr>
                        <w:br/>
                      </w:r>
                      <w:r w:rsidR="006F69BF">
                        <w:rPr>
                          <w:color w:val="4472C4" w:themeColor="accent5"/>
                          <w:sz w:val="96"/>
                          <w:szCs w:val="96"/>
                        </w:rPr>
                        <w:t>TUTORIAL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59AFB6" w14:textId="078BFA0C" w:rsidR="00BE652A" w:rsidRDefault="00BE652A" w:rsidP="008D297C">
      <w:pPr>
        <w:pStyle w:val="Bodycopy"/>
      </w:pPr>
    </w:p>
    <w:p w14:paraId="4BB6AC4A" w14:textId="2DDC7301" w:rsidR="00BE652A" w:rsidRDefault="009A307E" w:rsidP="008D297C">
      <w:pPr>
        <w:pStyle w:val="Bodycopy"/>
      </w:pPr>
      <w:r w:rsidRPr="00BE652A">
        <w:rPr>
          <w:noProof/>
          <w:lang w:eastAsia="zh-CN"/>
        </w:rPr>
        <w:drawing>
          <wp:anchor distT="0" distB="0" distL="114300" distR="114300" simplePos="0" relativeHeight="251700991" behindDoc="0" locked="0" layoutInCell="1" allowOverlap="1" wp14:anchorId="08D77BA8" wp14:editId="7D34B43E">
            <wp:simplePos x="0" y="0"/>
            <wp:positionH relativeFrom="page">
              <wp:posOffset>180340</wp:posOffset>
            </wp:positionH>
            <wp:positionV relativeFrom="paragraph">
              <wp:posOffset>154305</wp:posOffset>
            </wp:positionV>
            <wp:extent cx="7200000" cy="6285600"/>
            <wp:effectExtent l="0" t="0" r="1270" b="1270"/>
            <wp:wrapNone/>
            <wp:docPr id="7" name="Picture 7" descr="S:\ADM-MPA-OMC\SMC-Requests\SMC Resources\TEMPLATES\Report template_Aug17\New cover assets\17P-0961 Generic Report Template - Imag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ADM-MPA-OMC\SMC-Requests\SMC Resources\TEMPLATES\Report template_Aug17\New cover assets\17P-0961 Generic Report Template - Image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62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07E">
        <w:rPr>
          <w:noProof/>
          <w:lang w:eastAsia="zh-CN"/>
        </w:rPr>
        <w:drawing>
          <wp:anchor distT="0" distB="0" distL="114300" distR="114300" simplePos="0" relativeHeight="251700735" behindDoc="0" locked="0" layoutInCell="1" allowOverlap="1" wp14:anchorId="4B5627F6" wp14:editId="744FB800">
            <wp:simplePos x="0" y="0"/>
            <wp:positionH relativeFrom="page">
              <wp:posOffset>180340</wp:posOffset>
            </wp:positionH>
            <wp:positionV relativeFrom="paragraph">
              <wp:posOffset>146685</wp:posOffset>
            </wp:positionV>
            <wp:extent cx="7200000" cy="6285600"/>
            <wp:effectExtent l="0" t="0" r="1270" b="1270"/>
            <wp:wrapNone/>
            <wp:docPr id="212" name="Picture 212" descr="S:\ADM-MPA-OMC\SMC-Requests\SMC Resources\TEMPLATES\Report template_Aug17\New cover assets\17P-0961 Generic Report Template - Imag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:\ADM-MPA-OMC\SMC-Requests\SMC Resources\TEMPLATES\Report template_Aug17\New cover assets\17P-0961 Generic Report Template - Image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62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07E">
        <w:rPr>
          <w:noProof/>
          <w:lang w:eastAsia="zh-CN"/>
        </w:rPr>
        <w:drawing>
          <wp:anchor distT="0" distB="0" distL="114300" distR="114300" simplePos="0" relativeHeight="251660287" behindDoc="0" locked="0" layoutInCell="1" allowOverlap="1" wp14:anchorId="78838451" wp14:editId="0F282148">
            <wp:simplePos x="0" y="0"/>
            <wp:positionH relativeFrom="margin">
              <wp:posOffset>-540385</wp:posOffset>
            </wp:positionH>
            <wp:positionV relativeFrom="paragraph">
              <wp:posOffset>148590</wp:posOffset>
            </wp:positionV>
            <wp:extent cx="7200000" cy="6285600"/>
            <wp:effectExtent l="0" t="0" r="1270" b="1270"/>
            <wp:wrapNone/>
            <wp:docPr id="211" name="Picture 211" descr="S:\ADM-MPA-OMC\SMC-Requests\SMC Resources\TEMPLATES\Report template_Aug17\New cover assets\17P-0961 Generic Report Template - Imag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:\ADM-MPA-OMC\SMC-Requests\SMC Resources\TEMPLATES\Report template_Aug17\New cover assets\17P-0961 Generic Report Template - Image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62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C5E30" w14:textId="1FD471B5" w:rsidR="00BE652A" w:rsidRDefault="00BE652A" w:rsidP="008D297C">
      <w:pPr>
        <w:pStyle w:val="Bodycopy"/>
      </w:pPr>
    </w:p>
    <w:p w14:paraId="21B61FF8" w14:textId="6269A4B1" w:rsidR="00BE652A" w:rsidRDefault="0048073D" w:rsidP="008D297C">
      <w:pPr>
        <w:pStyle w:val="Bodycopy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B63F120" wp14:editId="71830547">
                <wp:simplePos x="0" y="0"/>
                <wp:positionH relativeFrom="margin">
                  <wp:posOffset>2518410</wp:posOffset>
                </wp:positionH>
                <wp:positionV relativeFrom="paragraph">
                  <wp:posOffset>52705</wp:posOffset>
                </wp:positionV>
                <wp:extent cx="3726180" cy="1404620"/>
                <wp:effectExtent l="0" t="0" r="0" b="12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3A6E0" w14:textId="3AC42529" w:rsidR="00317C83" w:rsidRPr="00317C83" w:rsidRDefault="00A414D7" w:rsidP="00E977DF">
                            <w:pPr>
                              <w:spacing w:after="0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A Hands-on Tutorial on Mining, Analyzing, Modelling, and Explaining Software Data</w:t>
                            </w:r>
                            <w:r w:rsidR="00E977DF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br/>
                            </w:r>
                            <w:r w:rsidR="00E977DF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br/>
                            </w:r>
                            <w:r w:rsidR="00E977DF" w:rsidRPr="00E977D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https://</w:t>
                            </w:r>
                            <w:r w:rsidR="006F69B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github.com/awsm-research/</w:t>
                            </w:r>
                            <w:r w:rsidR="00105C4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tutorial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3F120" id="_x0000_s1027" type="#_x0000_t202" style="position:absolute;margin-left:198.3pt;margin-top:4.15pt;width:293.4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" filled="f" stroked="f">
                <v:textbox style="mso-fit-shape-to-text:t">
                  <w:txbxContent>
                    <w:p w14:paraId="72B3A6E0" w14:textId="3AC42529" w:rsidR="00317C83" w:rsidRPr="00317C83" w:rsidRDefault="00A414D7" w:rsidP="00E977DF">
                      <w:pPr>
                        <w:spacing w:after="0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A Hands-on Tutorial on Mining, Analyzing, Modelling, and Explaining Software Data</w:t>
                      </w:r>
                      <w:r w:rsidR="00E977DF">
                        <w:rPr>
                          <w:color w:val="FFFFFF" w:themeColor="background1"/>
                          <w:sz w:val="44"/>
                          <w:szCs w:val="44"/>
                        </w:rPr>
                        <w:br/>
                      </w:r>
                      <w:r w:rsidR="00E977DF">
                        <w:rPr>
                          <w:color w:val="FFFFFF" w:themeColor="background1"/>
                          <w:sz w:val="44"/>
                          <w:szCs w:val="44"/>
                        </w:rPr>
                        <w:br/>
                      </w:r>
                      <w:r w:rsidR="00E977DF" w:rsidRPr="00E977DF">
                        <w:rPr>
                          <w:color w:val="FFFFFF" w:themeColor="background1"/>
                          <w:sz w:val="36"/>
                          <w:szCs w:val="36"/>
                        </w:rPr>
                        <w:t>https://</w:t>
                      </w:r>
                      <w:r w:rsidR="006F69BF">
                        <w:rPr>
                          <w:color w:val="FFFFFF" w:themeColor="background1"/>
                          <w:sz w:val="36"/>
                          <w:szCs w:val="36"/>
                        </w:rPr>
                        <w:t>github.com/awsm-research/</w:t>
                      </w:r>
                      <w:r w:rsidR="00105C4F">
                        <w:rPr>
                          <w:color w:val="FFFFFF" w:themeColor="background1"/>
                          <w:sz w:val="36"/>
                          <w:szCs w:val="36"/>
                        </w:rPr>
                        <w:t>tutorial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F54056" w14:textId="7918B8F6" w:rsidR="00BE652A" w:rsidRDefault="00BE652A" w:rsidP="008D297C">
      <w:pPr>
        <w:pStyle w:val="Bodycopy"/>
      </w:pPr>
    </w:p>
    <w:p w14:paraId="75B21BE0" w14:textId="0866E3CC" w:rsidR="00BE652A" w:rsidRDefault="00BE652A" w:rsidP="008D297C">
      <w:pPr>
        <w:pStyle w:val="Bodycopy"/>
      </w:pPr>
    </w:p>
    <w:p w14:paraId="4CE44B26" w14:textId="7FB10624" w:rsidR="00BE652A" w:rsidRDefault="00BE652A" w:rsidP="008D297C">
      <w:pPr>
        <w:pStyle w:val="Bodycopy"/>
      </w:pPr>
    </w:p>
    <w:p w14:paraId="6D23C47F" w14:textId="776AE0DD" w:rsidR="00BE652A" w:rsidRDefault="00BE652A" w:rsidP="008D297C">
      <w:pPr>
        <w:pStyle w:val="Bodycopy"/>
      </w:pPr>
    </w:p>
    <w:p w14:paraId="10363839" w14:textId="532838FB" w:rsidR="00BE652A" w:rsidRDefault="00BE652A" w:rsidP="008D297C">
      <w:pPr>
        <w:pStyle w:val="Bodycopy"/>
      </w:pPr>
    </w:p>
    <w:p w14:paraId="0B178E65" w14:textId="5BBE335E" w:rsidR="00BE652A" w:rsidRDefault="00BE652A" w:rsidP="008D297C">
      <w:pPr>
        <w:pStyle w:val="Bodycopy"/>
      </w:pPr>
    </w:p>
    <w:p w14:paraId="21BE6833" w14:textId="2092D477" w:rsidR="00BE652A" w:rsidRDefault="00BE652A" w:rsidP="008D297C">
      <w:pPr>
        <w:pStyle w:val="Bodycopy"/>
      </w:pPr>
    </w:p>
    <w:p w14:paraId="20B02626" w14:textId="2687DDD5" w:rsidR="00BE652A" w:rsidRDefault="00BE652A" w:rsidP="008D297C">
      <w:pPr>
        <w:pStyle w:val="Bodycopy"/>
      </w:pPr>
    </w:p>
    <w:p w14:paraId="20B44D6F" w14:textId="7DF8275B" w:rsidR="00BE652A" w:rsidRDefault="00BE652A" w:rsidP="008D297C">
      <w:pPr>
        <w:pStyle w:val="Bodycopy"/>
      </w:pPr>
    </w:p>
    <w:p w14:paraId="400B55B2" w14:textId="12870B35" w:rsidR="00BE652A" w:rsidRDefault="00BE652A" w:rsidP="008D297C">
      <w:pPr>
        <w:pStyle w:val="Bodycopy"/>
      </w:pPr>
    </w:p>
    <w:p w14:paraId="0DE35440" w14:textId="3737B443" w:rsidR="00BE652A" w:rsidRDefault="00BE652A" w:rsidP="008D297C">
      <w:pPr>
        <w:pStyle w:val="Bodycopy"/>
      </w:pPr>
    </w:p>
    <w:p w14:paraId="52C16B49" w14:textId="0F69389C" w:rsidR="00EF1BD5" w:rsidRDefault="00F33834" w:rsidP="00604D0F">
      <w:pPr>
        <w:pStyle w:val="Bodycopy"/>
      </w:pPr>
      <w:r>
        <w:t xml:space="preserve"> </w:t>
      </w:r>
    </w:p>
    <w:p w14:paraId="613DAD41" w14:textId="70D544D0" w:rsidR="00EF1BD5" w:rsidRDefault="00EF1BD5" w:rsidP="00125739">
      <w:pPr>
        <w:pStyle w:val="Bodycopy"/>
      </w:pPr>
    </w:p>
    <w:p w14:paraId="162C795F" w14:textId="48D61536" w:rsidR="00EF1BD5" w:rsidRDefault="00EF1BD5" w:rsidP="00125739">
      <w:pPr>
        <w:pStyle w:val="Bodycopy"/>
      </w:pPr>
    </w:p>
    <w:p w14:paraId="4338F46C" w14:textId="568E2266" w:rsidR="00EF1BD5" w:rsidRDefault="00EF1BD5" w:rsidP="00125739">
      <w:pPr>
        <w:pStyle w:val="Bodycopy"/>
      </w:pPr>
    </w:p>
    <w:p w14:paraId="7B05B4F0" w14:textId="0421C300" w:rsidR="00EF1BD5" w:rsidRDefault="00EF1BD5" w:rsidP="00125739">
      <w:pPr>
        <w:pStyle w:val="Bodycopy"/>
      </w:pPr>
    </w:p>
    <w:p w14:paraId="24FB55FF" w14:textId="7133C48D" w:rsidR="00EF1BD5" w:rsidRDefault="00EF1BD5" w:rsidP="00125739">
      <w:pPr>
        <w:pStyle w:val="Bodycopy"/>
      </w:pPr>
    </w:p>
    <w:p w14:paraId="591EE663" w14:textId="663280EC" w:rsidR="00EF1BD5" w:rsidRDefault="00EF1BD5" w:rsidP="00125739">
      <w:pPr>
        <w:pStyle w:val="Bodycopy"/>
      </w:pPr>
    </w:p>
    <w:p w14:paraId="11793A23" w14:textId="4945DEE0" w:rsidR="00EF1BD5" w:rsidRDefault="00EF1BD5" w:rsidP="00125739">
      <w:pPr>
        <w:pStyle w:val="Bodycopy"/>
      </w:pPr>
    </w:p>
    <w:p w14:paraId="72B7FFD8" w14:textId="73D10DBF" w:rsidR="00EF1BD5" w:rsidRDefault="00EF1BD5" w:rsidP="00125739">
      <w:pPr>
        <w:pStyle w:val="Bodycopy"/>
      </w:pPr>
    </w:p>
    <w:p w14:paraId="17DEE4FA" w14:textId="2564D6AC" w:rsidR="00EF1BD5" w:rsidRDefault="00EF1BD5" w:rsidP="00125739">
      <w:pPr>
        <w:pStyle w:val="Bodycopy"/>
      </w:pPr>
    </w:p>
    <w:p w14:paraId="5D0306B0" w14:textId="7582CEA5" w:rsidR="00EF1BD5" w:rsidRDefault="00EF1BD5" w:rsidP="00125739">
      <w:pPr>
        <w:pStyle w:val="Bodycopy"/>
      </w:pPr>
    </w:p>
    <w:p w14:paraId="58246CCC" w14:textId="54B75C47" w:rsidR="00EF1BD5" w:rsidRDefault="00EF1BD5" w:rsidP="00125739">
      <w:pPr>
        <w:pStyle w:val="Bodycopy"/>
      </w:pPr>
    </w:p>
    <w:p w14:paraId="086EA64E" w14:textId="195C031C" w:rsidR="00EF1BD5" w:rsidRDefault="007A272C" w:rsidP="00125739">
      <w:pPr>
        <w:pStyle w:val="Bodycopy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F0AA233" wp14:editId="6E200E24">
                <wp:simplePos x="0" y="0"/>
                <wp:positionH relativeFrom="margin">
                  <wp:posOffset>2058670</wp:posOffset>
                </wp:positionH>
                <wp:positionV relativeFrom="paragraph">
                  <wp:posOffset>17145</wp:posOffset>
                </wp:positionV>
                <wp:extent cx="372618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EDC97" w14:textId="731AB9E9" w:rsidR="00E67AC1" w:rsidRDefault="00A414D7" w:rsidP="00E67AC1">
                            <w:pPr>
                              <w:spacing w:after="0" w:line="360" w:lineRule="exac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DR. CHAKKRIT</w:t>
                            </w:r>
                            <w:r w:rsidR="006F69BF">
                              <w:rPr>
                                <w:color w:val="FFFFFF" w:themeColor="background1"/>
                              </w:rPr>
                              <w:t xml:space="preserve"> (</w:t>
                            </w:r>
                            <w:r w:rsidR="00302DC7">
                              <w:rPr>
                                <w:color w:val="FFFFFF" w:themeColor="background1"/>
                              </w:rPr>
                              <w:t>KLA</w:t>
                            </w:r>
                            <w:r w:rsidR="006F69BF">
                              <w:rPr>
                                <w:color w:val="FFFFFF" w:themeColor="background1"/>
                              </w:rPr>
                              <w:t>)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TANTITHAMTHAVORN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FACULTY OF INFORMATION TECHNOLOGY</w:t>
                            </w:r>
                          </w:p>
                          <w:p w14:paraId="6D779AE9" w14:textId="51A54B0C" w:rsidR="006F69BF" w:rsidRPr="00E67AC1" w:rsidRDefault="00A414D7" w:rsidP="00E67AC1">
                            <w:pPr>
                              <w:spacing w:after="0" w:line="360" w:lineRule="exac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MONASH UNIVERSITY, MELBOURNE, AUSTRALIA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AA233" id="_x0000_s1028" type="#_x0000_t202" style="position:absolute;margin-left:162.1pt;margin-top:1.35pt;width:293.4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" filled="f" stroked="f">
                <v:textbox style="mso-fit-shape-to-text:t">
                  <w:txbxContent>
                    <w:p w14:paraId="11AEDC97" w14:textId="731AB9E9" w:rsidR="00E67AC1" w:rsidRDefault="00A414D7" w:rsidP="00E67AC1">
                      <w:pPr>
                        <w:spacing w:after="0" w:line="360" w:lineRule="exac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DR. CHAKKRIT</w:t>
                      </w:r>
                      <w:r w:rsidR="006F69BF">
                        <w:rPr>
                          <w:color w:val="FFFFFF" w:themeColor="background1"/>
                        </w:rPr>
                        <w:t xml:space="preserve"> (</w:t>
                      </w:r>
                      <w:r w:rsidR="00302DC7">
                        <w:rPr>
                          <w:color w:val="FFFFFF" w:themeColor="background1"/>
                        </w:rPr>
                        <w:t>KLA</w:t>
                      </w:r>
                      <w:r w:rsidR="006F69BF">
                        <w:rPr>
                          <w:color w:val="FFFFFF" w:themeColor="background1"/>
                        </w:rPr>
                        <w:t>)</w:t>
                      </w:r>
                      <w:r>
                        <w:rPr>
                          <w:color w:val="FFFFFF" w:themeColor="background1"/>
                        </w:rPr>
                        <w:t xml:space="preserve"> TANTITHAMTHAVORN</w:t>
                      </w:r>
                      <w:r>
                        <w:rPr>
                          <w:color w:val="FFFFFF" w:themeColor="background1"/>
                        </w:rPr>
                        <w:br/>
                        <w:t>FACULTY OF INFORMATION TECHNOLOGY</w:t>
                      </w:r>
                    </w:p>
                    <w:p w14:paraId="6D779AE9" w14:textId="51A54B0C" w:rsidR="006F69BF" w:rsidRPr="00E67AC1" w:rsidRDefault="00A414D7" w:rsidP="00E67AC1">
                      <w:pPr>
                        <w:spacing w:after="0" w:line="360" w:lineRule="exac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MONASH UNIVERSITY, MELBOURNE, AUSTRALIA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EEA9CC" w14:textId="7F96D31B" w:rsidR="00EF1BD5" w:rsidRDefault="00EF1BD5" w:rsidP="00125739">
      <w:pPr>
        <w:pStyle w:val="Bodycopy"/>
      </w:pPr>
    </w:p>
    <w:p w14:paraId="39F4B813" w14:textId="43DFC5C4" w:rsidR="00EF1BD5" w:rsidRDefault="00EF1BD5" w:rsidP="00125739">
      <w:pPr>
        <w:pStyle w:val="Bodycopy"/>
      </w:pPr>
    </w:p>
    <w:sectPr w:rsidR="00EF1BD5" w:rsidSect="00A414D7">
      <w:headerReference w:type="default" r:id="rId12"/>
      <w:footerReference w:type="default" r:id="rId13"/>
      <w:pgSz w:w="11907" w:h="16840" w:code="9"/>
      <w:pgMar w:top="567" w:right="1134" w:bottom="567" w:left="1134" w:header="709" w:footer="425" w:gutter="0"/>
      <w:cols w:sep="1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FD85A" w14:textId="77777777" w:rsidR="00A10C3F" w:rsidRDefault="00A10C3F" w:rsidP="0033193B">
      <w:pPr>
        <w:spacing w:after="0"/>
      </w:pPr>
      <w:r>
        <w:separator/>
      </w:r>
    </w:p>
  </w:endnote>
  <w:endnote w:type="continuationSeparator" w:id="0">
    <w:p w14:paraId="23066639" w14:textId="77777777" w:rsidR="00A10C3F" w:rsidRDefault="00A10C3F" w:rsidP="00331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Minion Pro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Segoe UI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Univers 45 Light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3036" w14:textId="77777777" w:rsidR="00DF2314" w:rsidRDefault="00DF2314" w:rsidP="005B6515">
    <w:pPr>
      <w:pStyle w:val="Footer"/>
      <w:jc w:val="right"/>
    </w:pPr>
  </w:p>
  <w:p w14:paraId="5F707358" w14:textId="77777777" w:rsidR="00DF2314" w:rsidRDefault="00DF2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E2807" w14:textId="77777777" w:rsidR="00A10C3F" w:rsidRDefault="00A10C3F" w:rsidP="0033193B">
      <w:pPr>
        <w:spacing w:after="0"/>
      </w:pPr>
      <w:r>
        <w:separator/>
      </w:r>
    </w:p>
  </w:footnote>
  <w:footnote w:type="continuationSeparator" w:id="0">
    <w:p w14:paraId="67860257" w14:textId="77777777" w:rsidR="00A10C3F" w:rsidRDefault="00A10C3F" w:rsidP="003319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94D78" w14:textId="136FF0ED" w:rsidR="00DF2314" w:rsidRPr="009E1703" w:rsidRDefault="00DF2314" w:rsidP="005021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5EB3"/>
    <w:multiLevelType w:val="hybridMultilevel"/>
    <w:tmpl w:val="947A97C4"/>
    <w:lvl w:ilvl="0" w:tplc="4C362D2A">
      <w:start w:val="1"/>
      <w:numFmt w:val="decimal"/>
      <w:pStyle w:val="Appendixnumberedsub-heading"/>
      <w:lvlText w:val="A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56006"/>
    <w:multiLevelType w:val="multilevel"/>
    <w:tmpl w:val="FEA0C566"/>
    <w:lvl w:ilvl="0">
      <w:start w:val="1"/>
      <w:numFmt w:val="decimal"/>
      <w:pStyle w:val="ListAttachmentTitle"/>
      <w:suff w:val="space"/>
      <w:lvlText w:val="Attachment %1"/>
      <w:lvlJc w:val="left"/>
      <w:pPr>
        <w:ind w:left="0" w:firstLine="0"/>
      </w:pPr>
      <w:rPr>
        <w:rFonts w:ascii="Arial Bold" w:hAnsi="Arial Bold" w:hint="default"/>
        <w:b/>
        <w:i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15A1"/>
    <w:multiLevelType w:val="hybridMultilevel"/>
    <w:tmpl w:val="0EB6C950"/>
    <w:lvl w:ilvl="0" w:tplc="A07E7E9A">
      <w:start w:val="1"/>
      <w:numFmt w:val="lowerRoman"/>
      <w:pStyle w:val="Romanettelist13"/>
      <w:lvlText w:val="%1."/>
      <w:lvlJc w:val="right"/>
      <w:pPr>
        <w:ind w:left="1418" w:hanging="360"/>
      </w:pPr>
      <w:rPr>
        <w:lang w:val="en-AU"/>
      </w:rPr>
    </w:lvl>
    <w:lvl w:ilvl="1" w:tplc="0C090019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4" w15:restartNumberingAfterBreak="0">
    <w:nsid w:val="10220E0B"/>
    <w:multiLevelType w:val="multilevel"/>
    <w:tmpl w:val="3EA25D52"/>
    <w:lvl w:ilvl="0">
      <w:start w:val="10"/>
      <w:numFmt w:val="bullet"/>
      <w:pStyle w:val="ListBullet2"/>
      <w:lvlText w:val="•"/>
      <w:lvlJc w:val="left"/>
      <w:pPr>
        <w:ind w:left="1134" w:hanging="283"/>
      </w:pPr>
      <w:rPr>
        <w:rFonts w:ascii="Calibri" w:hAnsi="Calibri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bCs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920AEC"/>
    <w:multiLevelType w:val="hybridMultilevel"/>
    <w:tmpl w:val="A6883A80"/>
    <w:lvl w:ilvl="0" w:tplc="BA4A344C">
      <w:start w:val="1"/>
      <w:numFmt w:val="bullet"/>
      <w:pStyle w:val="Bullet1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374FF3"/>
    <w:multiLevelType w:val="multilevel"/>
    <w:tmpl w:val="927AFB32"/>
    <w:lvl w:ilvl="0">
      <w:start w:val="1"/>
      <w:numFmt w:val="bullet"/>
      <w:pStyle w:val="ListBullet"/>
      <w:lvlText w:val="•"/>
      <w:lvlJc w:val="left"/>
      <w:pPr>
        <w:ind w:left="567" w:hanging="283"/>
      </w:pPr>
      <w:rPr>
        <w:rFonts w:ascii="Calibri" w:hAnsi="Calibri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E3452"/>
    <w:multiLevelType w:val="hybridMultilevel"/>
    <w:tmpl w:val="F9C47346"/>
    <w:lvl w:ilvl="0" w:tplc="C750F580">
      <w:start w:val="1"/>
      <w:numFmt w:val="lowerLetter"/>
      <w:pStyle w:val="Letteredlist12"/>
      <w:lvlText w:val="%1)"/>
      <w:lvlJc w:val="left"/>
      <w:pPr>
        <w:ind w:left="927" w:hanging="360"/>
      </w:p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EAA70F6"/>
    <w:multiLevelType w:val="hybridMultilevel"/>
    <w:tmpl w:val="A7F040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46209"/>
    <w:multiLevelType w:val="hybridMultilevel"/>
    <w:tmpl w:val="858CE406"/>
    <w:lvl w:ilvl="0" w:tplc="E6A00F18">
      <w:start w:val="1"/>
      <w:numFmt w:val="bullet"/>
      <w:pStyle w:val="Bullet2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C3554"/>
    <w:multiLevelType w:val="multilevel"/>
    <w:tmpl w:val="EE06F348"/>
    <w:lvl w:ilvl="0">
      <w:start w:val="1"/>
      <w:numFmt w:val="decimal"/>
      <w:pStyle w:val="ListTableNumber"/>
      <w:suff w:val="space"/>
      <w:lvlText w:val="Tabl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12" w15:restartNumberingAfterBreak="0">
    <w:nsid w:val="4AB13161"/>
    <w:multiLevelType w:val="hybridMultilevel"/>
    <w:tmpl w:val="3FBEC1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A6790"/>
    <w:multiLevelType w:val="hybridMultilevel"/>
    <w:tmpl w:val="8592C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A60BA"/>
    <w:multiLevelType w:val="multilevel"/>
    <w:tmpl w:val="3AFC55A8"/>
    <w:lvl w:ilvl="0">
      <w:start w:val="1"/>
      <w:numFmt w:val="decimal"/>
      <w:pStyle w:val="ListAttachments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5" w15:restartNumberingAfterBreak="0">
    <w:nsid w:val="56222D7D"/>
    <w:multiLevelType w:val="hybridMultilevel"/>
    <w:tmpl w:val="5896C512"/>
    <w:lvl w:ilvl="0" w:tplc="91B42038">
      <w:start w:val="1"/>
      <w:numFmt w:val="decimal"/>
      <w:pStyle w:val="Numberedlist11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374D0"/>
    <w:multiLevelType w:val="multilevel"/>
    <w:tmpl w:val="F5A8D230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sub-sectionheading4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umberedbodycopy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B9B16A9"/>
    <w:multiLevelType w:val="hybridMultilevel"/>
    <w:tmpl w:val="1ECCBC0E"/>
    <w:lvl w:ilvl="0" w:tplc="04FA359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402E5"/>
    <w:multiLevelType w:val="hybridMultilevel"/>
    <w:tmpl w:val="9042AFAE"/>
    <w:lvl w:ilvl="0" w:tplc="3F52B8AE">
      <w:start w:val="1"/>
      <w:numFmt w:val="bullet"/>
      <w:pStyle w:val="Bullet1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81EA9"/>
    <w:multiLevelType w:val="multilevel"/>
    <w:tmpl w:val="FCA4AA1A"/>
    <w:lvl w:ilvl="0">
      <w:start w:val="1"/>
      <w:numFmt w:val="decimal"/>
      <w:pStyle w:val="ListBenefits"/>
      <w:suff w:val="nothing"/>
      <w:lvlText w:val="Benefit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7042979"/>
    <w:multiLevelType w:val="hybridMultilevel"/>
    <w:tmpl w:val="910041EE"/>
    <w:lvl w:ilvl="0" w:tplc="4CC6D2C2">
      <w:start w:val="1"/>
      <w:numFmt w:val="bullet"/>
      <w:pStyle w:val="Bullet13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"/>
  </w:num>
  <w:num w:numId="5">
    <w:abstractNumId w:val="19"/>
  </w:num>
  <w:num w:numId="6">
    <w:abstractNumId w:val="6"/>
  </w:num>
  <w:num w:numId="7">
    <w:abstractNumId w:val="11"/>
  </w:num>
  <w:num w:numId="8">
    <w:abstractNumId w:val="14"/>
  </w:num>
  <w:num w:numId="9">
    <w:abstractNumId w:val="4"/>
  </w:num>
  <w:num w:numId="10">
    <w:abstractNumId w:val="7"/>
  </w:num>
  <w:num w:numId="11">
    <w:abstractNumId w:val="16"/>
  </w:num>
  <w:num w:numId="12">
    <w:abstractNumId w:val="13"/>
  </w:num>
  <w:num w:numId="13">
    <w:abstractNumId w:val="18"/>
  </w:num>
  <w:num w:numId="14">
    <w:abstractNumId w:val="9"/>
  </w:num>
  <w:num w:numId="15">
    <w:abstractNumId w:val="15"/>
  </w:num>
  <w:num w:numId="16">
    <w:abstractNumId w:val="12"/>
  </w:num>
  <w:num w:numId="17">
    <w:abstractNumId w:val="8"/>
  </w:num>
  <w:num w:numId="18">
    <w:abstractNumId w:val="17"/>
  </w:num>
  <w:num w:numId="19">
    <w:abstractNumId w:val="20"/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0"/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C98"/>
    <w:rsid w:val="00003C98"/>
    <w:rsid w:val="00011F8E"/>
    <w:rsid w:val="0002286B"/>
    <w:rsid w:val="00031C3D"/>
    <w:rsid w:val="00032DDA"/>
    <w:rsid w:val="00051153"/>
    <w:rsid w:val="0005383B"/>
    <w:rsid w:val="000544D1"/>
    <w:rsid w:val="0006232B"/>
    <w:rsid w:val="00067867"/>
    <w:rsid w:val="000714F6"/>
    <w:rsid w:val="000761D6"/>
    <w:rsid w:val="000822ED"/>
    <w:rsid w:val="0008254B"/>
    <w:rsid w:val="000858D9"/>
    <w:rsid w:val="00091BA9"/>
    <w:rsid w:val="000963DA"/>
    <w:rsid w:val="000A1CDE"/>
    <w:rsid w:val="000A33E4"/>
    <w:rsid w:val="000C20E0"/>
    <w:rsid w:val="000C7B70"/>
    <w:rsid w:val="000D6ABC"/>
    <w:rsid w:val="000F2F56"/>
    <w:rsid w:val="000F53DD"/>
    <w:rsid w:val="00105C4F"/>
    <w:rsid w:val="00107995"/>
    <w:rsid w:val="00113F24"/>
    <w:rsid w:val="00125739"/>
    <w:rsid w:val="00130F55"/>
    <w:rsid w:val="00132C83"/>
    <w:rsid w:val="00156861"/>
    <w:rsid w:val="00172F4F"/>
    <w:rsid w:val="001762D1"/>
    <w:rsid w:val="0017741F"/>
    <w:rsid w:val="0018081F"/>
    <w:rsid w:val="0019051D"/>
    <w:rsid w:val="00191992"/>
    <w:rsid w:val="001950D9"/>
    <w:rsid w:val="00196B6D"/>
    <w:rsid w:val="0019771D"/>
    <w:rsid w:val="001A1BAD"/>
    <w:rsid w:val="001B1A8F"/>
    <w:rsid w:val="001B2EC9"/>
    <w:rsid w:val="001B700C"/>
    <w:rsid w:val="001D47E1"/>
    <w:rsid w:val="001D4E2F"/>
    <w:rsid w:val="001E145F"/>
    <w:rsid w:val="001E48D8"/>
    <w:rsid w:val="001F0018"/>
    <w:rsid w:val="001F250A"/>
    <w:rsid w:val="0020056E"/>
    <w:rsid w:val="00201B00"/>
    <w:rsid w:val="00205864"/>
    <w:rsid w:val="002058D2"/>
    <w:rsid w:val="00214731"/>
    <w:rsid w:val="00221C2E"/>
    <w:rsid w:val="002250FE"/>
    <w:rsid w:val="0024133F"/>
    <w:rsid w:val="002414B0"/>
    <w:rsid w:val="002447FB"/>
    <w:rsid w:val="0025376C"/>
    <w:rsid w:val="00264A90"/>
    <w:rsid w:val="002650D0"/>
    <w:rsid w:val="0026791B"/>
    <w:rsid w:val="0027478F"/>
    <w:rsid w:val="0027511F"/>
    <w:rsid w:val="00282486"/>
    <w:rsid w:val="00290F52"/>
    <w:rsid w:val="00294F03"/>
    <w:rsid w:val="002A6770"/>
    <w:rsid w:val="002A7E6E"/>
    <w:rsid w:val="002B12E8"/>
    <w:rsid w:val="002C408E"/>
    <w:rsid w:val="002D1374"/>
    <w:rsid w:val="002D69D7"/>
    <w:rsid w:val="002E099B"/>
    <w:rsid w:val="002F61B8"/>
    <w:rsid w:val="002F6264"/>
    <w:rsid w:val="00302DC7"/>
    <w:rsid w:val="003043BD"/>
    <w:rsid w:val="00311B7D"/>
    <w:rsid w:val="00312D4E"/>
    <w:rsid w:val="0031351F"/>
    <w:rsid w:val="00317C83"/>
    <w:rsid w:val="0033193B"/>
    <w:rsid w:val="0033461B"/>
    <w:rsid w:val="0035773C"/>
    <w:rsid w:val="00376164"/>
    <w:rsid w:val="00380D08"/>
    <w:rsid w:val="00385419"/>
    <w:rsid w:val="003909E0"/>
    <w:rsid w:val="00392361"/>
    <w:rsid w:val="0039608B"/>
    <w:rsid w:val="003A4329"/>
    <w:rsid w:val="003B1924"/>
    <w:rsid w:val="003D1CBB"/>
    <w:rsid w:val="003E4AF0"/>
    <w:rsid w:val="003E504A"/>
    <w:rsid w:val="003F07B8"/>
    <w:rsid w:val="003F7A83"/>
    <w:rsid w:val="00400242"/>
    <w:rsid w:val="00401BE7"/>
    <w:rsid w:val="00415842"/>
    <w:rsid w:val="004172EC"/>
    <w:rsid w:val="004209E7"/>
    <w:rsid w:val="0042281C"/>
    <w:rsid w:val="00434060"/>
    <w:rsid w:val="00434E56"/>
    <w:rsid w:val="00436ED0"/>
    <w:rsid w:val="00446759"/>
    <w:rsid w:val="00450206"/>
    <w:rsid w:val="0045197E"/>
    <w:rsid w:val="00467F61"/>
    <w:rsid w:val="0047794F"/>
    <w:rsid w:val="0048073D"/>
    <w:rsid w:val="00480A87"/>
    <w:rsid w:val="00480CF2"/>
    <w:rsid w:val="00490C55"/>
    <w:rsid w:val="0049265A"/>
    <w:rsid w:val="004A4013"/>
    <w:rsid w:val="004A45F8"/>
    <w:rsid w:val="004C1421"/>
    <w:rsid w:val="004C2428"/>
    <w:rsid w:val="004C2E42"/>
    <w:rsid w:val="004C3F16"/>
    <w:rsid w:val="004C50BD"/>
    <w:rsid w:val="004D0DE1"/>
    <w:rsid w:val="004D1064"/>
    <w:rsid w:val="004D6155"/>
    <w:rsid w:val="004E4952"/>
    <w:rsid w:val="004F2E1F"/>
    <w:rsid w:val="00502112"/>
    <w:rsid w:val="00521F7B"/>
    <w:rsid w:val="00530C09"/>
    <w:rsid w:val="005474A5"/>
    <w:rsid w:val="0055155F"/>
    <w:rsid w:val="00552355"/>
    <w:rsid w:val="00565A9C"/>
    <w:rsid w:val="00576850"/>
    <w:rsid w:val="00580AA6"/>
    <w:rsid w:val="005932E0"/>
    <w:rsid w:val="005B029A"/>
    <w:rsid w:val="005B6515"/>
    <w:rsid w:val="005C2C50"/>
    <w:rsid w:val="005C710C"/>
    <w:rsid w:val="005D149B"/>
    <w:rsid w:val="005F3A4D"/>
    <w:rsid w:val="00604D0F"/>
    <w:rsid w:val="00605F2B"/>
    <w:rsid w:val="00606632"/>
    <w:rsid w:val="006071E9"/>
    <w:rsid w:val="006156A0"/>
    <w:rsid w:val="0061630F"/>
    <w:rsid w:val="00621FD6"/>
    <w:rsid w:val="00632301"/>
    <w:rsid w:val="0063653B"/>
    <w:rsid w:val="0064032D"/>
    <w:rsid w:val="00640ECF"/>
    <w:rsid w:val="00647D59"/>
    <w:rsid w:val="00651050"/>
    <w:rsid w:val="00653B0C"/>
    <w:rsid w:val="0066292B"/>
    <w:rsid w:val="00674200"/>
    <w:rsid w:val="006778E6"/>
    <w:rsid w:val="00681165"/>
    <w:rsid w:val="006815A6"/>
    <w:rsid w:val="00686743"/>
    <w:rsid w:val="006945DD"/>
    <w:rsid w:val="00696E6B"/>
    <w:rsid w:val="0069745B"/>
    <w:rsid w:val="006A05BA"/>
    <w:rsid w:val="006B0344"/>
    <w:rsid w:val="006B30DE"/>
    <w:rsid w:val="006C4955"/>
    <w:rsid w:val="006D1C74"/>
    <w:rsid w:val="006D4A9E"/>
    <w:rsid w:val="006F026D"/>
    <w:rsid w:val="006F13D5"/>
    <w:rsid w:val="006F370D"/>
    <w:rsid w:val="006F69BF"/>
    <w:rsid w:val="0070310B"/>
    <w:rsid w:val="00706DEF"/>
    <w:rsid w:val="00707DD3"/>
    <w:rsid w:val="007111BC"/>
    <w:rsid w:val="00712D32"/>
    <w:rsid w:val="00730972"/>
    <w:rsid w:val="00730CDB"/>
    <w:rsid w:val="00743C4E"/>
    <w:rsid w:val="00747DD9"/>
    <w:rsid w:val="00753B25"/>
    <w:rsid w:val="007577C8"/>
    <w:rsid w:val="00765EE4"/>
    <w:rsid w:val="00766C02"/>
    <w:rsid w:val="00767844"/>
    <w:rsid w:val="00772B8A"/>
    <w:rsid w:val="007738DC"/>
    <w:rsid w:val="00784B30"/>
    <w:rsid w:val="00784F7F"/>
    <w:rsid w:val="00791F7F"/>
    <w:rsid w:val="007A0DEB"/>
    <w:rsid w:val="007A272C"/>
    <w:rsid w:val="007B320D"/>
    <w:rsid w:val="007B45AE"/>
    <w:rsid w:val="007D2C91"/>
    <w:rsid w:val="007E1C18"/>
    <w:rsid w:val="007E4249"/>
    <w:rsid w:val="007E5F4A"/>
    <w:rsid w:val="00803330"/>
    <w:rsid w:val="00807DD4"/>
    <w:rsid w:val="00821BC3"/>
    <w:rsid w:val="0082455E"/>
    <w:rsid w:val="008276EA"/>
    <w:rsid w:val="008318C7"/>
    <w:rsid w:val="00833B94"/>
    <w:rsid w:val="00836BF7"/>
    <w:rsid w:val="00850F42"/>
    <w:rsid w:val="00853B78"/>
    <w:rsid w:val="00866EF6"/>
    <w:rsid w:val="00867B73"/>
    <w:rsid w:val="008720EA"/>
    <w:rsid w:val="0088244D"/>
    <w:rsid w:val="00891A96"/>
    <w:rsid w:val="0089664A"/>
    <w:rsid w:val="008B5469"/>
    <w:rsid w:val="008C0748"/>
    <w:rsid w:val="008C4A40"/>
    <w:rsid w:val="008D297C"/>
    <w:rsid w:val="008E200C"/>
    <w:rsid w:val="008E621D"/>
    <w:rsid w:val="008F2520"/>
    <w:rsid w:val="008F62ED"/>
    <w:rsid w:val="00902BC8"/>
    <w:rsid w:val="009114C9"/>
    <w:rsid w:val="00912743"/>
    <w:rsid w:val="009128FA"/>
    <w:rsid w:val="00916B12"/>
    <w:rsid w:val="0092308E"/>
    <w:rsid w:val="00924ED4"/>
    <w:rsid w:val="009300D8"/>
    <w:rsid w:val="009363F1"/>
    <w:rsid w:val="00942144"/>
    <w:rsid w:val="00943A58"/>
    <w:rsid w:val="009507EE"/>
    <w:rsid w:val="00950C7B"/>
    <w:rsid w:val="00955E3A"/>
    <w:rsid w:val="00960F53"/>
    <w:rsid w:val="00980E9D"/>
    <w:rsid w:val="00984FC1"/>
    <w:rsid w:val="0098731B"/>
    <w:rsid w:val="00991CE1"/>
    <w:rsid w:val="009941FC"/>
    <w:rsid w:val="00995005"/>
    <w:rsid w:val="009A307E"/>
    <w:rsid w:val="009B03A0"/>
    <w:rsid w:val="009B0BE4"/>
    <w:rsid w:val="009D08B4"/>
    <w:rsid w:val="009E07B8"/>
    <w:rsid w:val="009E1703"/>
    <w:rsid w:val="009F0AF3"/>
    <w:rsid w:val="009F27B7"/>
    <w:rsid w:val="009F52B1"/>
    <w:rsid w:val="009F7495"/>
    <w:rsid w:val="00A058C0"/>
    <w:rsid w:val="00A0679A"/>
    <w:rsid w:val="00A10C3F"/>
    <w:rsid w:val="00A15CE6"/>
    <w:rsid w:val="00A23BDC"/>
    <w:rsid w:val="00A312EF"/>
    <w:rsid w:val="00A35D59"/>
    <w:rsid w:val="00A414D7"/>
    <w:rsid w:val="00A44974"/>
    <w:rsid w:val="00A50819"/>
    <w:rsid w:val="00A50B06"/>
    <w:rsid w:val="00A61EA4"/>
    <w:rsid w:val="00A67F86"/>
    <w:rsid w:val="00A72932"/>
    <w:rsid w:val="00A812E9"/>
    <w:rsid w:val="00A91900"/>
    <w:rsid w:val="00A91D9D"/>
    <w:rsid w:val="00A97448"/>
    <w:rsid w:val="00AA05F3"/>
    <w:rsid w:val="00AA3370"/>
    <w:rsid w:val="00AB0F8D"/>
    <w:rsid w:val="00AB5449"/>
    <w:rsid w:val="00AD3D59"/>
    <w:rsid w:val="00AD7061"/>
    <w:rsid w:val="00AE0E5D"/>
    <w:rsid w:val="00AF1F46"/>
    <w:rsid w:val="00AF6B74"/>
    <w:rsid w:val="00B0423A"/>
    <w:rsid w:val="00B10DD8"/>
    <w:rsid w:val="00B11723"/>
    <w:rsid w:val="00B130D7"/>
    <w:rsid w:val="00B14BF7"/>
    <w:rsid w:val="00B20914"/>
    <w:rsid w:val="00B3616C"/>
    <w:rsid w:val="00B44FB8"/>
    <w:rsid w:val="00B51335"/>
    <w:rsid w:val="00B55120"/>
    <w:rsid w:val="00B5714E"/>
    <w:rsid w:val="00B61410"/>
    <w:rsid w:val="00B6791F"/>
    <w:rsid w:val="00B7041E"/>
    <w:rsid w:val="00B70DF3"/>
    <w:rsid w:val="00B91649"/>
    <w:rsid w:val="00B94AC8"/>
    <w:rsid w:val="00B9592F"/>
    <w:rsid w:val="00BA5AAC"/>
    <w:rsid w:val="00BA743A"/>
    <w:rsid w:val="00BB0CE2"/>
    <w:rsid w:val="00BC422F"/>
    <w:rsid w:val="00BC57E9"/>
    <w:rsid w:val="00BD1857"/>
    <w:rsid w:val="00BD4150"/>
    <w:rsid w:val="00BD452F"/>
    <w:rsid w:val="00BD504C"/>
    <w:rsid w:val="00BD775A"/>
    <w:rsid w:val="00BE652A"/>
    <w:rsid w:val="00BF0566"/>
    <w:rsid w:val="00BF170E"/>
    <w:rsid w:val="00BF2F2B"/>
    <w:rsid w:val="00C16228"/>
    <w:rsid w:val="00C2531E"/>
    <w:rsid w:val="00C33261"/>
    <w:rsid w:val="00C34700"/>
    <w:rsid w:val="00C40A1D"/>
    <w:rsid w:val="00C64A28"/>
    <w:rsid w:val="00C71E69"/>
    <w:rsid w:val="00C7393A"/>
    <w:rsid w:val="00C96DA2"/>
    <w:rsid w:val="00CA1359"/>
    <w:rsid w:val="00CB4F67"/>
    <w:rsid w:val="00CB6030"/>
    <w:rsid w:val="00CB60AD"/>
    <w:rsid w:val="00CC50BD"/>
    <w:rsid w:val="00CD0E20"/>
    <w:rsid w:val="00CD342A"/>
    <w:rsid w:val="00CD4BBB"/>
    <w:rsid w:val="00CE13FF"/>
    <w:rsid w:val="00CE6BAC"/>
    <w:rsid w:val="00CF1CEA"/>
    <w:rsid w:val="00CF3DA1"/>
    <w:rsid w:val="00CF429D"/>
    <w:rsid w:val="00CF6EF5"/>
    <w:rsid w:val="00CF7301"/>
    <w:rsid w:val="00D0584E"/>
    <w:rsid w:val="00D1729F"/>
    <w:rsid w:val="00D23B9C"/>
    <w:rsid w:val="00D301B2"/>
    <w:rsid w:val="00D307D2"/>
    <w:rsid w:val="00D42D36"/>
    <w:rsid w:val="00D50661"/>
    <w:rsid w:val="00D534AB"/>
    <w:rsid w:val="00D6749B"/>
    <w:rsid w:val="00D70A98"/>
    <w:rsid w:val="00D7266D"/>
    <w:rsid w:val="00D750C5"/>
    <w:rsid w:val="00D81A12"/>
    <w:rsid w:val="00D8495D"/>
    <w:rsid w:val="00D979F1"/>
    <w:rsid w:val="00DA099A"/>
    <w:rsid w:val="00DB0C70"/>
    <w:rsid w:val="00DB1BF6"/>
    <w:rsid w:val="00DB2FDB"/>
    <w:rsid w:val="00DB59D1"/>
    <w:rsid w:val="00DC76A1"/>
    <w:rsid w:val="00DD6041"/>
    <w:rsid w:val="00DD69B1"/>
    <w:rsid w:val="00DD7D50"/>
    <w:rsid w:val="00DE6A8D"/>
    <w:rsid w:val="00DE78AB"/>
    <w:rsid w:val="00DF2314"/>
    <w:rsid w:val="00DF38B4"/>
    <w:rsid w:val="00E00294"/>
    <w:rsid w:val="00E054E9"/>
    <w:rsid w:val="00E14AAB"/>
    <w:rsid w:val="00E1704B"/>
    <w:rsid w:val="00E1730A"/>
    <w:rsid w:val="00E22869"/>
    <w:rsid w:val="00E37FBC"/>
    <w:rsid w:val="00E569DE"/>
    <w:rsid w:val="00E64C76"/>
    <w:rsid w:val="00E67AC1"/>
    <w:rsid w:val="00E75F4C"/>
    <w:rsid w:val="00E90EB5"/>
    <w:rsid w:val="00E977DF"/>
    <w:rsid w:val="00EA1EF4"/>
    <w:rsid w:val="00EA2245"/>
    <w:rsid w:val="00EA4B65"/>
    <w:rsid w:val="00EA63AB"/>
    <w:rsid w:val="00EB2A82"/>
    <w:rsid w:val="00EB50C3"/>
    <w:rsid w:val="00EC6A9C"/>
    <w:rsid w:val="00ED02D7"/>
    <w:rsid w:val="00ED46CA"/>
    <w:rsid w:val="00ED6EB2"/>
    <w:rsid w:val="00EE151D"/>
    <w:rsid w:val="00EE3CA6"/>
    <w:rsid w:val="00EF1BD5"/>
    <w:rsid w:val="00EF2857"/>
    <w:rsid w:val="00F0112C"/>
    <w:rsid w:val="00F01140"/>
    <w:rsid w:val="00F0122E"/>
    <w:rsid w:val="00F04464"/>
    <w:rsid w:val="00F05B2C"/>
    <w:rsid w:val="00F14CCF"/>
    <w:rsid w:val="00F23868"/>
    <w:rsid w:val="00F23D3D"/>
    <w:rsid w:val="00F27A20"/>
    <w:rsid w:val="00F318A0"/>
    <w:rsid w:val="00F33834"/>
    <w:rsid w:val="00F3465D"/>
    <w:rsid w:val="00F35801"/>
    <w:rsid w:val="00F421F9"/>
    <w:rsid w:val="00F46122"/>
    <w:rsid w:val="00F56B96"/>
    <w:rsid w:val="00F66538"/>
    <w:rsid w:val="00F67CA7"/>
    <w:rsid w:val="00F70B8D"/>
    <w:rsid w:val="00F719CE"/>
    <w:rsid w:val="00F8000E"/>
    <w:rsid w:val="00F800B5"/>
    <w:rsid w:val="00F80984"/>
    <w:rsid w:val="00F83F54"/>
    <w:rsid w:val="00F86488"/>
    <w:rsid w:val="00F87AAF"/>
    <w:rsid w:val="00F91494"/>
    <w:rsid w:val="00F93EA1"/>
    <w:rsid w:val="00FA51FC"/>
    <w:rsid w:val="00FA6069"/>
    <w:rsid w:val="00FB07FA"/>
    <w:rsid w:val="00FB49D2"/>
    <w:rsid w:val="00FC73E7"/>
    <w:rsid w:val="00FD22E4"/>
    <w:rsid w:val="00FD2555"/>
    <w:rsid w:val="00FD6286"/>
    <w:rsid w:val="00FD6998"/>
    <w:rsid w:val="00FD770C"/>
    <w:rsid w:val="00FF010D"/>
    <w:rsid w:val="00FF31E5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42F54"/>
  <w15:chartTrackingRefBased/>
  <w15:docId w15:val="{22A1E0A6-35E3-41E7-B3BC-C766BC1D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/>
    <w:lsdException w:name="heading 1" w:locked="0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rsid w:val="00605F2B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locked/>
    <w:rsid w:val="00580A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locked/>
    <w:rsid w:val="00A91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locked/>
    <w:rsid w:val="000714F6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locked/>
    <w:rsid w:val="009F27B7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locked/>
    <w:rsid w:val="009F27B7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9F27B7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9F27B7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9F27B7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DefaultParagraphFont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Normal"/>
    <w:uiPriority w:val="99"/>
    <w:locked/>
    <w:rsid w:val="00A7293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paragraph" w:customStyle="1" w:styleId="MCMainBlueHeader">
    <w:name w:val="MC Main Blue Header"/>
    <w:basedOn w:val="Normal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Normal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cs="Helvetica Neue CE 55 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link w:val="HeaderChar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aliases w:val="Footer left aligned text"/>
    <w:link w:val="FooterChar"/>
    <w:uiPriority w:val="99"/>
    <w:unhideWhenUsed/>
    <w:qFormat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aliases w:val="Footer left aligned text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Strong"/>
    <w:uiPriority w:val="1"/>
    <w:rsid w:val="007738DC"/>
    <w:rPr>
      <w:b/>
      <w:bCs/>
    </w:rPr>
  </w:style>
  <w:style w:type="character" w:styleId="Strong">
    <w:name w:val="Strong"/>
    <w:basedOn w:val="DefaultParagraphFont"/>
    <w:uiPriority w:val="22"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Emphasis">
    <w:name w:val="Emphasis"/>
    <w:uiPriority w:val="20"/>
    <w:locked/>
    <w:rsid w:val="00AE0E5D"/>
    <w:rPr>
      <w:b/>
      <w:i/>
      <w:iCs/>
    </w:rPr>
  </w:style>
  <w:style w:type="character" w:styleId="IntenseEmphasis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link w:val="Bullet12Char"/>
    <w:qFormat/>
    <w:rsid w:val="00E90EB5"/>
    <w:pPr>
      <w:numPr>
        <w:numId w:val="13"/>
      </w:numPr>
      <w:tabs>
        <w:tab w:val="left" w:pos="737"/>
      </w:tabs>
      <w:suppressAutoHyphens/>
      <w:autoSpaceDE w:val="0"/>
      <w:autoSpaceDN w:val="0"/>
      <w:adjustRightInd w:val="0"/>
      <w:spacing w:after="5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9E1703"/>
    <w:pPr>
      <w:numPr>
        <w:numId w:val="1"/>
      </w:numPr>
      <w:spacing w:after="160" w:line="259" w:lineRule="auto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Normal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DefaultParagraphFont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DefaultParagraphFont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434E56"/>
    <w:pPr>
      <w:spacing w:before="240"/>
    </w:pPr>
    <w:rPr>
      <w:b/>
      <w:color w:val="006CAB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434E56"/>
    <w:rPr>
      <w:rFonts w:ascii="Arial" w:eastAsia="Calibri" w:hAnsi="Arial" w:cs="Arial"/>
      <w:b/>
      <w:bCs/>
      <w:color w:val="006CAB"/>
      <w:sz w:val="18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A812E9"/>
    <w:pPr>
      <w:numPr>
        <w:numId w:val="10"/>
      </w:numPr>
    </w:pPr>
    <w:rPr>
      <w:w w:val="105"/>
    </w:r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/>
      <w:bCs/>
      <w:color w:val="5A5A5A"/>
      <w:sz w:val="22"/>
      <w:szCs w:val="22"/>
    </w:rPr>
  </w:style>
  <w:style w:type="character" w:customStyle="1" w:styleId="Bullet11Char">
    <w:name w:val="Bullet 1.1 Char"/>
    <w:basedOn w:val="DefaultParagraphFont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2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Normal"/>
    <w:link w:val="Numberedlist11Char"/>
    <w:qFormat/>
    <w:rsid w:val="009114C9"/>
    <w:pPr>
      <w:numPr>
        <w:numId w:val="15"/>
      </w:numPr>
      <w:spacing w:after="57"/>
      <w:ind w:left="357" w:hanging="357"/>
    </w:pPr>
    <w:rPr>
      <w:rFonts w:ascii="Arial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A812E9"/>
    <w:rPr>
      <w:rFonts w:ascii="Arial" w:hAnsi="Arial" w:cs="Arial"/>
      <w:color w:val="000000"/>
      <w:w w:val="105"/>
      <w:sz w:val="18"/>
      <w:szCs w:val="20"/>
      <w:lang w:val="en-US"/>
    </w:rPr>
  </w:style>
  <w:style w:type="character" w:customStyle="1" w:styleId="Numberedlist11Char">
    <w:name w:val="Numbered list 1.1 Char"/>
    <w:basedOn w:val="DefaultParagraphFont"/>
    <w:link w:val="Numberedlist11"/>
    <w:rsid w:val="009114C9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w w:val="105"/>
      <w:sz w:val="18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TableGrid">
    <w:name w:val="Table Grid"/>
    <w:basedOn w:val="TableNormal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Footer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3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37F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80A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580AA6"/>
    <w:pPr>
      <w:spacing w:after="0"/>
      <w:outlineLvl w:val="9"/>
    </w:pPr>
  </w:style>
  <w:style w:type="paragraph" w:styleId="TOC1">
    <w:name w:val="toc 1"/>
    <w:basedOn w:val="Bodycopy"/>
    <w:next w:val="Bodycopy"/>
    <w:autoRedefine/>
    <w:uiPriority w:val="39"/>
    <w:unhideWhenUsed/>
    <w:locked/>
    <w:rsid w:val="002E099B"/>
    <w:pPr>
      <w:tabs>
        <w:tab w:val="right" w:leader="dot" w:pos="9628"/>
      </w:tabs>
      <w:spacing w:after="200"/>
    </w:pPr>
  </w:style>
  <w:style w:type="paragraph" w:styleId="ListBullet">
    <w:name w:val="List Bullet"/>
    <w:basedOn w:val="Normal"/>
    <w:uiPriority w:val="99"/>
    <w:unhideWhenUsed/>
    <w:locked/>
    <w:rsid w:val="00580AA6"/>
    <w:pPr>
      <w:keepLines/>
      <w:numPr>
        <w:numId w:val="6"/>
      </w:numPr>
      <w:tabs>
        <w:tab w:val="left" w:pos="567"/>
      </w:tabs>
      <w:spacing w:before="120" w:after="0"/>
      <w:ind w:left="568" w:hanging="284"/>
    </w:pPr>
    <w:rPr>
      <w:rFonts w:ascii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locked/>
    <w:rsid w:val="00580AA6"/>
    <w:pPr>
      <w:keepLines/>
      <w:spacing w:after="0"/>
      <w:ind w:left="851"/>
      <w:contextualSpacing/>
    </w:pPr>
    <w:rPr>
      <w:rFonts w:ascii="Calibri" w:eastAsiaTheme="majorEastAsia" w:hAnsi="Calibri" w:cstheme="majorBidi"/>
      <w:b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AA6"/>
    <w:rPr>
      <w:rFonts w:ascii="Calibri" w:eastAsiaTheme="majorEastAsia" w:hAnsi="Calibri" w:cstheme="majorBidi"/>
      <w:b/>
      <w:kern w:val="28"/>
      <w:sz w:val="48"/>
      <w:szCs w:val="52"/>
    </w:rPr>
  </w:style>
  <w:style w:type="character" w:styleId="Hyperlink">
    <w:name w:val="Hyperlink"/>
    <w:basedOn w:val="DefaultParagraphFont"/>
    <w:uiPriority w:val="99"/>
    <w:unhideWhenUsed/>
    <w:locked/>
    <w:rsid w:val="00580AA6"/>
    <w:rPr>
      <w:color w:val="0000FF"/>
      <w:u w:val="single"/>
    </w:rPr>
  </w:style>
  <w:style w:type="paragraph" w:customStyle="1" w:styleId="ListAttachmentTitle">
    <w:name w:val="List Attachment Title"/>
    <w:basedOn w:val="Normal"/>
    <w:rsid w:val="00580AA6"/>
    <w:pPr>
      <w:keepLines/>
      <w:pageBreakBefore/>
      <w:numPr>
        <w:numId w:val="4"/>
      </w:numPr>
      <w:spacing w:after="0"/>
    </w:pPr>
    <w:rPr>
      <w:rFonts w:ascii="Calibri" w:hAnsi="Calibri"/>
      <w:b/>
      <w:sz w:val="22"/>
      <w:szCs w:val="22"/>
    </w:rPr>
  </w:style>
  <w:style w:type="paragraph" w:customStyle="1" w:styleId="Title-Sub">
    <w:name w:val="Title-Sub"/>
    <w:basedOn w:val="Title"/>
    <w:qFormat/>
    <w:rsid w:val="00580AA6"/>
    <w:rPr>
      <w:sz w:val="28"/>
    </w:rPr>
  </w:style>
  <w:style w:type="paragraph" w:customStyle="1" w:styleId="Table6ptBefore">
    <w:name w:val="Table 6pt Before"/>
    <w:basedOn w:val="Normal"/>
    <w:qFormat/>
    <w:rsid w:val="00580AA6"/>
    <w:pPr>
      <w:keepLines/>
      <w:spacing w:before="120"/>
    </w:pPr>
    <w:rPr>
      <w:rFonts w:ascii="Calibri" w:hAnsi="Calibri"/>
      <w:sz w:val="22"/>
      <w:szCs w:val="22"/>
    </w:rPr>
  </w:style>
  <w:style w:type="paragraph" w:customStyle="1" w:styleId="ListBenefits">
    <w:name w:val="List Benefits"/>
    <w:basedOn w:val="Normal"/>
    <w:rsid w:val="00580AA6"/>
    <w:pPr>
      <w:keepLines/>
      <w:numPr>
        <w:numId w:val="5"/>
      </w:numPr>
      <w:spacing w:before="120" w:after="0"/>
    </w:pPr>
    <w:rPr>
      <w:rFonts w:ascii="Calibri" w:hAnsi="Calibri"/>
      <w:sz w:val="22"/>
      <w:szCs w:val="22"/>
    </w:rPr>
  </w:style>
  <w:style w:type="paragraph" w:customStyle="1" w:styleId="TableHeader">
    <w:name w:val="Table Header"/>
    <w:basedOn w:val="Table6ptBefore"/>
    <w:qFormat/>
    <w:rsid w:val="00580AA6"/>
    <w:rPr>
      <w:b/>
      <w:color w:val="FFFFFF" w:themeColor="background1"/>
    </w:rPr>
  </w:style>
  <w:style w:type="paragraph" w:customStyle="1" w:styleId="ListTableNumber">
    <w:name w:val="List Table Number"/>
    <w:basedOn w:val="Normal"/>
    <w:qFormat/>
    <w:rsid w:val="00580AA6"/>
    <w:pPr>
      <w:keepLines/>
      <w:numPr>
        <w:numId w:val="7"/>
      </w:numPr>
      <w:spacing w:before="120" w:after="0"/>
    </w:pPr>
    <w:rPr>
      <w:rFonts w:ascii="Calibri" w:hAnsi="Calibri"/>
      <w:i/>
      <w:sz w:val="20"/>
      <w:szCs w:val="22"/>
    </w:rPr>
  </w:style>
  <w:style w:type="paragraph" w:customStyle="1" w:styleId="TitleCICtext">
    <w:name w:val="Title CIC text"/>
    <w:basedOn w:val="Title-Sub"/>
    <w:qFormat/>
    <w:rsid w:val="00580AA6"/>
    <w:pPr>
      <w:ind w:right="851"/>
    </w:pPr>
    <w:rPr>
      <w:b w:val="0"/>
      <w:sz w:val="24"/>
    </w:rPr>
  </w:style>
  <w:style w:type="paragraph" w:customStyle="1" w:styleId="Table6ptBefore10pt">
    <w:name w:val="Table 6pt Before 10pt"/>
    <w:basedOn w:val="Table6ptBefore"/>
    <w:qFormat/>
    <w:rsid w:val="00580AA6"/>
    <w:rPr>
      <w:sz w:val="20"/>
    </w:rPr>
  </w:style>
  <w:style w:type="paragraph" w:customStyle="1" w:styleId="Table6ptBefore10ptWhite">
    <w:name w:val="Table 6pt Before 10pt White"/>
    <w:basedOn w:val="Table6ptBefore10pt"/>
    <w:qFormat/>
    <w:rsid w:val="00580AA6"/>
    <w:rPr>
      <w:b/>
      <w:color w:val="FFFFFF" w:themeColor="background1"/>
    </w:rPr>
  </w:style>
  <w:style w:type="paragraph" w:customStyle="1" w:styleId="ListAttachments">
    <w:name w:val="List Attachments"/>
    <w:basedOn w:val="ListBullet"/>
    <w:qFormat/>
    <w:rsid w:val="00580AA6"/>
    <w:pPr>
      <w:numPr>
        <w:numId w:val="8"/>
      </w:numPr>
    </w:pPr>
  </w:style>
  <w:style w:type="character" w:styleId="PageNumber">
    <w:name w:val="page number"/>
    <w:locked/>
    <w:rsid w:val="00772B8A"/>
    <w:rPr>
      <w:rFonts w:ascii="Univers 45 Light" w:hAnsi="Univers 45 Light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9190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qFormat/>
    <w:locked/>
    <w:rsid w:val="00A97448"/>
    <w:pPr>
      <w:widowControl w:val="0"/>
      <w:autoSpaceDE w:val="0"/>
      <w:autoSpaceDN w:val="0"/>
      <w:spacing w:after="0"/>
    </w:pPr>
    <w:rPr>
      <w:rFonts w:ascii="Calibri" w:eastAsia="Calibri" w:hAnsi="Calibri" w:cs="Calibri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97448"/>
    <w:rPr>
      <w:rFonts w:ascii="Calibri" w:eastAsia="Calibri" w:hAnsi="Calibri" w:cs="Calibri"/>
      <w:sz w:val="19"/>
      <w:szCs w:val="19"/>
      <w:lang w:val="en-US"/>
    </w:rPr>
  </w:style>
  <w:style w:type="paragraph" w:styleId="ListParagraph">
    <w:name w:val="List Paragraph"/>
    <w:basedOn w:val="Normal"/>
    <w:uiPriority w:val="1"/>
    <w:qFormat/>
    <w:locked/>
    <w:rsid w:val="00A97448"/>
    <w:pPr>
      <w:widowControl w:val="0"/>
      <w:autoSpaceDE w:val="0"/>
      <w:autoSpaceDN w:val="0"/>
      <w:spacing w:before="118" w:after="0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714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E75F4C"/>
    <w:pPr>
      <w:spacing w:after="100"/>
      <w:ind w:left="720"/>
    </w:pPr>
  </w:style>
  <w:style w:type="paragraph" w:customStyle="1" w:styleId="gmail-bodycopy">
    <w:name w:val="gmail-bodycopy"/>
    <w:basedOn w:val="Normal"/>
    <w:rsid w:val="00943A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customStyle="1" w:styleId="BodyText1">
    <w:name w:val="Body Text 1"/>
    <w:basedOn w:val="Normal"/>
    <w:rsid w:val="00605F2B"/>
    <w:pPr>
      <w:spacing w:after="240"/>
      <w:ind w:left="567"/>
    </w:pPr>
    <w:rPr>
      <w:rFonts w:ascii="Calibri" w:hAnsi="Calibri"/>
      <w:sz w:val="20"/>
      <w:szCs w:val="22"/>
    </w:rPr>
  </w:style>
  <w:style w:type="paragraph" w:styleId="ListBullet2">
    <w:name w:val="List Bullet 2"/>
    <w:basedOn w:val="Normal"/>
    <w:uiPriority w:val="99"/>
    <w:unhideWhenUsed/>
    <w:locked/>
    <w:rsid w:val="0033461B"/>
    <w:pPr>
      <w:numPr>
        <w:numId w:val="9"/>
      </w:numPr>
      <w:spacing w:after="240"/>
    </w:pPr>
    <w:rPr>
      <w:rFonts w:ascii="Calibri" w:hAnsi="Calibri"/>
      <w:sz w:val="20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963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963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63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963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3D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963DA"/>
  </w:style>
  <w:style w:type="paragraph" w:customStyle="1" w:styleId="Numberedheading31">
    <w:name w:val="Numbered heading 3.1"/>
    <w:basedOn w:val="Heading31"/>
    <w:link w:val="Numberedheading31Char"/>
    <w:qFormat/>
    <w:rsid w:val="009F27B7"/>
    <w:pPr>
      <w:numPr>
        <w:numId w:val="11"/>
      </w:numPr>
    </w:pPr>
    <w:rPr>
      <w:lang w:val="en-US"/>
    </w:rPr>
  </w:style>
  <w:style w:type="paragraph" w:customStyle="1" w:styleId="Numberedbodycopy">
    <w:name w:val="Numbered body copy"/>
    <w:basedOn w:val="Bodycopy"/>
    <w:link w:val="NumberedbodycopyChar"/>
    <w:qFormat/>
    <w:rsid w:val="009F27B7"/>
    <w:pPr>
      <w:numPr>
        <w:ilvl w:val="2"/>
        <w:numId w:val="11"/>
      </w:numPr>
    </w:pPr>
    <w:rPr>
      <w:lang w:val="en-US"/>
    </w:rPr>
  </w:style>
  <w:style w:type="character" w:customStyle="1" w:styleId="Numberedheading31Char">
    <w:name w:val="Numbered heading 3.1 Char"/>
    <w:basedOn w:val="Heading31Char"/>
    <w:link w:val="Numberedheading31"/>
    <w:rsid w:val="009F27B7"/>
    <w:rPr>
      <w:rFonts w:ascii="Arial" w:eastAsia="Calibri" w:hAnsi="Arial" w:cs="Arial"/>
      <w:b w:val="0"/>
      <w:bCs/>
      <w:caps/>
      <w:color w:val="006CAB"/>
      <w:sz w:val="28"/>
      <w:szCs w:val="5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F27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umberedbodycopyChar">
    <w:name w:val="Numbered body copy Char"/>
    <w:basedOn w:val="BodycopyChar"/>
    <w:link w:val="Numberedbodycopy"/>
    <w:rsid w:val="009F27B7"/>
    <w:rPr>
      <w:rFonts w:ascii="Arial" w:eastAsia="Calibri" w:hAnsi="Arial" w:cs="Arial"/>
      <w:b w:val="0"/>
      <w:bCs/>
      <w:sz w:val="18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7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7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ullet21">
    <w:name w:val="Bullet 2.1"/>
    <w:basedOn w:val="Bullet11"/>
    <w:link w:val="Bullet21Char"/>
    <w:rsid w:val="009E1703"/>
    <w:pPr>
      <w:numPr>
        <w:numId w:val="14"/>
      </w:numPr>
    </w:pPr>
  </w:style>
  <w:style w:type="paragraph" w:styleId="Caption">
    <w:name w:val="caption"/>
    <w:basedOn w:val="Normal"/>
    <w:next w:val="Normal"/>
    <w:uiPriority w:val="35"/>
    <w:unhideWhenUsed/>
    <w:qFormat/>
    <w:locked/>
    <w:rsid w:val="00F67CA7"/>
    <w:pPr>
      <w:spacing w:after="200"/>
    </w:pPr>
    <w:rPr>
      <w:rFonts w:asciiTheme="minorBidi" w:hAnsiTheme="minorBidi"/>
      <w:i/>
      <w:iCs/>
      <w:sz w:val="18"/>
      <w:szCs w:val="18"/>
    </w:rPr>
  </w:style>
  <w:style w:type="character" w:customStyle="1" w:styleId="Bullet21Char">
    <w:name w:val="Bullet 2.1 Char"/>
    <w:basedOn w:val="Bullet11Char"/>
    <w:link w:val="Bullet21"/>
    <w:rsid w:val="009E1703"/>
    <w:rPr>
      <w:rFonts w:ascii="Arial" w:hAnsi="Arial" w:cs="Arial"/>
      <w:color w:val="000000"/>
      <w:sz w:val="18"/>
      <w:szCs w:val="20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locked/>
    <w:rsid w:val="00AD3D59"/>
    <w:pPr>
      <w:spacing w:after="200"/>
    </w:pPr>
    <w:rPr>
      <w:rFonts w:ascii="Arial" w:hAnsi="Arial"/>
      <w:sz w:val="18"/>
    </w:rPr>
  </w:style>
  <w:style w:type="paragraph" w:customStyle="1" w:styleId="Bullet13">
    <w:name w:val="Bullet 1.3"/>
    <w:basedOn w:val="Bullet12"/>
    <w:link w:val="Bullet13Char"/>
    <w:qFormat/>
    <w:rsid w:val="00FF010D"/>
    <w:pPr>
      <w:numPr>
        <w:numId w:val="19"/>
      </w:numPr>
    </w:pPr>
  </w:style>
  <w:style w:type="paragraph" w:customStyle="1" w:styleId="Numberedsub-sectionheading41">
    <w:name w:val="Numbered sub-section heading 4.1"/>
    <w:basedOn w:val="Numberedbodycopy"/>
    <w:link w:val="Numberedsub-sectionheading41Char"/>
    <w:qFormat/>
    <w:rsid w:val="00984FC1"/>
    <w:pPr>
      <w:numPr>
        <w:ilvl w:val="1"/>
      </w:numPr>
      <w:spacing w:before="240"/>
    </w:pPr>
    <w:rPr>
      <w:b/>
      <w:color w:val="006CAB"/>
    </w:rPr>
  </w:style>
  <w:style w:type="character" w:customStyle="1" w:styleId="Bullet12Char">
    <w:name w:val="Bullet 1.2 Char"/>
    <w:basedOn w:val="DefaultParagraphFont"/>
    <w:link w:val="Bullet12"/>
    <w:rsid w:val="00FF010D"/>
    <w:rPr>
      <w:rFonts w:ascii="Arial" w:eastAsiaTheme="minorEastAsia" w:hAnsi="Arial" w:cs="Arial"/>
      <w:color w:val="000000"/>
      <w:sz w:val="18"/>
      <w:szCs w:val="20"/>
      <w:lang w:val="en-GB"/>
    </w:rPr>
  </w:style>
  <w:style w:type="character" w:customStyle="1" w:styleId="Bullet13Char">
    <w:name w:val="Bullet 1.3 Char"/>
    <w:basedOn w:val="Bullet12Char"/>
    <w:link w:val="Bullet13"/>
    <w:rsid w:val="00FF010D"/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Figuresourcecaption">
    <w:name w:val="Figure source caption"/>
    <w:basedOn w:val="Bodycopy"/>
    <w:link w:val="FiguresourcecaptionChar"/>
    <w:qFormat/>
    <w:rsid w:val="00107995"/>
    <w:rPr>
      <w:sz w:val="16"/>
      <w:szCs w:val="18"/>
    </w:rPr>
  </w:style>
  <w:style w:type="character" w:customStyle="1" w:styleId="Numberedsub-sectionheading41Char">
    <w:name w:val="Numbered sub-section heading 4.1 Char"/>
    <w:basedOn w:val="NumberedbodycopyChar"/>
    <w:link w:val="Numberedsub-sectionheading41"/>
    <w:rsid w:val="00984FC1"/>
    <w:rPr>
      <w:rFonts w:ascii="Arial" w:eastAsia="Calibri" w:hAnsi="Arial" w:cs="Arial"/>
      <w:b/>
      <w:bCs/>
      <w:color w:val="006CAB"/>
      <w:sz w:val="18"/>
      <w:szCs w:val="20"/>
      <w:lang w:val="en-US"/>
    </w:rPr>
  </w:style>
  <w:style w:type="character" w:customStyle="1" w:styleId="FiguresourcecaptionChar">
    <w:name w:val="Figure source caption Char"/>
    <w:basedOn w:val="BodycopyChar"/>
    <w:link w:val="Figuresourcecaption"/>
    <w:rsid w:val="00107995"/>
    <w:rPr>
      <w:rFonts w:ascii="Arial" w:eastAsia="Calibri" w:hAnsi="Arial" w:cs="Arial"/>
      <w:b w:val="0"/>
      <w:bCs/>
      <w:sz w:val="16"/>
      <w:szCs w:val="18"/>
    </w:rPr>
  </w:style>
  <w:style w:type="paragraph" w:customStyle="1" w:styleId="Appendixnumberedsub-heading">
    <w:name w:val="Appendix numbered sub-heading"/>
    <w:basedOn w:val="Numberedsub-sectionheading41"/>
    <w:link w:val="Appendixnumberedsub-headingChar"/>
    <w:qFormat/>
    <w:rsid w:val="00502112"/>
    <w:pPr>
      <w:numPr>
        <w:ilvl w:val="0"/>
        <w:numId w:val="22"/>
      </w:numPr>
      <w:ind w:left="0" w:firstLine="0"/>
    </w:pPr>
  </w:style>
  <w:style w:type="paragraph" w:customStyle="1" w:styleId="Glossaryterm">
    <w:name w:val="Glossary term"/>
    <w:basedOn w:val="Bodycopy"/>
    <w:link w:val="GlossarytermChar"/>
    <w:qFormat/>
    <w:rsid w:val="00995005"/>
    <w:pPr>
      <w:spacing w:after="200"/>
    </w:pPr>
    <w:rPr>
      <w:bCs w:val="0"/>
    </w:rPr>
  </w:style>
  <w:style w:type="character" w:customStyle="1" w:styleId="Appendixnumberedsub-headingChar">
    <w:name w:val="Appendix numbered sub-heading Char"/>
    <w:basedOn w:val="Numberedsub-sectionheading41Char"/>
    <w:link w:val="Appendixnumberedsub-heading"/>
    <w:rsid w:val="00502112"/>
    <w:rPr>
      <w:rFonts w:ascii="Arial" w:eastAsia="Calibri" w:hAnsi="Arial" w:cs="Arial"/>
      <w:b/>
      <w:bCs/>
      <w:color w:val="006CAB"/>
      <w:sz w:val="18"/>
      <w:szCs w:val="20"/>
      <w:lang w:val="en-US"/>
    </w:rPr>
  </w:style>
  <w:style w:type="character" w:customStyle="1" w:styleId="GlossarytermChar">
    <w:name w:val="Glossary term Char"/>
    <w:basedOn w:val="BodycopyChar"/>
    <w:link w:val="Glossaryterm"/>
    <w:rsid w:val="00995005"/>
    <w:rPr>
      <w:rFonts w:ascii="Arial" w:eastAsia="Calibri" w:hAnsi="Arial" w:cs="Arial"/>
      <w:b w:val="0"/>
      <w:bCs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7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man0008\Downloads\Major%20Projects%20Contract%20Template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77B57-1F8B-4F43-814D-06CE20AC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C:\Users\jman0008\Downloads\Major Projects Contract Template (4).dotx</Template>
  <TotalTime>48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Manton</dc:creator>
  <cp:keywords/>
  <dc:description/>
  <cp:lastModifiedBy>Microsoft Office User</cp:lastModifiedBy>
  <cp:revision>27</cp:revision>
  <cp:lastPrinted>2019-05-25T17:23:00Z</cp:lastPrinted>
  <dcterms:created xsi:type="dcterms:W3CDTF">2017-09-12T01:53:00Z</dcterms:created>
  <dcterms:modified xsi:type="dcterms:W3CDTF">2019-05-25T17:23:00Z</dcterms:modified>
</cp:coreProperties>
</file>