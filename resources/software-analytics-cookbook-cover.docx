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970C6" w14:textId="59104C67" w:rsidR="00BE652A" w:rsidRDefault="001F0018" w:rsidP="008D297C">
      <w:pPr>
        <w:pStyle w:val="Bodycopy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BEA4186" wp14:editId="614FEF98">
                <wp:simplePos x="0" y="0"/>
                <wp:positionH relativeFrom="margin">
                  <wp:posOffset>5040630</wp:posOffset>
                </wp:positionH>
                <wp:positionV relativeFrom="page">
                  <wp:posOffset>472440</wp:posOffset>
                </wp:positionV>
                <wp:extent cx="14112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627FB" w14:textId="0C04D255" w:rsidR="00552355" w:rsidRPr="001F0018" w:rsidRDefault="002D1374" w:rsidP="002D1374">
                            <w:pPr>
                              <w:spacing w:after="0" w:line="300" w:lineRule="exact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MONASH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SOFTWARE FORCE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EA41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.9pt;margin-top:37.2pt;width:111.1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" filled="f" stroked="f">
                <v:textbox style="mso-fit-shape-to-text:t">
                  <w:txbxContent>
                    <w:p w14:paraId="376627FB" w14:textId="0C04D255" w:rsidR="00552355" w:rsidRPr="001F0018" w:rsidRDefault="002D1374" w:rsidP="002D1374">
                      <w:pPr>
                        <w:spacing w:after="0" w:line="300" w:lineRule="exact"/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MONASH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SOFTWARE FORCE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E652A">
        <w:rPr>
          <w:noProof/>
          <w:lang w:eastAsia="zh-CN"/>
        </w:rPr>
        <w:drawing>
          <wp:anchor distT="0" distB="0" distL="114300" distR="114300" simplePos="0" relativeHeight="251685888" behindDoc="0" locked="0" layoutInCell="1" allowOverlap="1" wp14:anchorId="71E3C044" wp14:editId="781F3F6B">
            <wp:simplePos x="0" y="0"/>
            <wp:positionH relativeFrom="page">
              <wp:posOffset>504190</wp:posOffset>
            </wp:positionH>
            <wp:positionV relativeFrom="page">
              <wp:posOffset>558165</wp:posOffset>
            </wp:positionV>
            <wp:extent cx="1872000" cy="543600"/>
            <wp:effectExtent l="0" t="0" r="0" b="88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Monash_2-Black_N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82A9B" w14:textId="146027E7" w:rsidR="00BE652A" w:rsidRDefault="00BE652A" w:rsidP="008D297C">
      <w:pPr>
        <w:pStyle w:val="Bodycopy"/>
      </w:pPr>
    </w:p>
    <w:p w14:paraId="00174B83" w14:textId="0CB9C32B" w:rsidR="00BE652A" w:rsidRDefault="00BE652A" w:rsidP="008D297C">
      <w:pPr>
        <w:pStyle w:val="Bodycopy"/>
      </w:pPr>
    </w:p>
    <w:p w14:paraId="18B893D8" w14:textId="6DF596C4" w:rsidR="00BE652A" w:rsidRDefault="00BE652A" w:rsidP="008D297C">
      <w:pPr>
        <w:pStyle w:val="Bodycopy"/>
      </w:pPr>
    </w:p>
    <w:p w14:paraId="7C0C823C" w14:textId="4BBE8DBD" w:rsidR="00BE652A" w:rsidRDefault="00BE652A" w:rsidP="008D297C">
      <w:pPr>
        <w:pStyle w:val="Bodycopy"/>
      </w:pPr>
    </w:p>
    <w:p w14:paraId="06ED2B36" w14:textId="6540DC53" w:rsidR="00BE652A" w:rsidRDefault="00BE652A" w:rsidP="008D297C">
      <w:pPr>
        <w:pStyle w:val="Bodycopy"/>
      </w:pPr>
      <w:bookmarkStart w:id="0" w:name="_GoBack"/>
    </w:p>
    <w:bookmarkEnd w:id="0"/>
    <w:p w14:paraId="539F57CF" w14:textId="4025F460" w:rsidR="00BE652A" w:rsidRDefault="00A414D7" w:rsidP="00BE652A">
      <w:pPr>
        <w:pStyle w:val="Bodycopy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F6C6B8" wp14:editId="3538989D">
                <wp:simplePos x="0" y="0"/>
                <wp:positionH relativeFrom="margin">
                  <wp:posOffset>-73660</wp:posOffset>
                </wp:positionH>
                <wp:positionV relativeFrom="paragraph">
                  <wp:posOffset>168910</wp:posOffset>
                </wp:positionV>
                <wp:extent cx="645223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22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3F359" w14:textId="4FF056EB" w:rsidR="00CF1CEA" w:rsidRPr="00A414D7" w:rsidRDefault="00A414D7" w:rsidP="00A414D7">
                            <w:pPr>
                              <w:spacing w:after="0"/>
                              <w:jc w:val="right"/>
                              <w:rPr>
                                <w:color w:val="4472C4" w:themeColor="accent5"/>
                                <w:sz w:val="96"/>
                                <w:szCs w:val="96"/>
                              </w:rPr>
                            </w:pPr>
                            <w:r w:rsidRPr="00A414D7">
                              <w:rPr>
                                <w:color w:val="4472C4" w:themeColor="accent5"/>
                                <w:sz w:val="96"/>
                                <w:szCs w:val="96"/>
                              </w:rPr>
                              <w:t xml:space="preserve">SOFTWARE ANALYTICS </w:t>
                            </w:r>
                            <w:r w:rsidRPr="00A414D7">
                              <w:rPr>
                                <w:color w:val="4472C4" w:themeColor="accent5"/>
                                <w:sz w:val="96"/>
                                <w:szCs w:val="96"/>
                              </w:rPr>
                              <w:br/>
                              <w:t>COOKBOOK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6C6B8" id="_x0000_s1027" type="#_x0000_t202" style="position:absolute;margin-left:-5.8pt;margin-top:13.3pt;width:508.0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" filled="f" stroked="f">
                <v:textbox style="mso-fit-shape-to-text:t">
                  <w:txbxContent>
                    <w:p w14:paraId="2F93F359" w14:textId="4FF056EB" w:rsidR="00CF1CEA" w:rsidRPr="00A414D7" w:rsidRDefault="00A414D7" w:rsidP="00A414D7">
                      <w:pPr>
                        <w:spacing w:after="0"/>
                        <w:jc w:val="right"/>
                        <w:rPr>
                          <w:color w:val="4472C4" w:themeColor="accent5"/>
                          <w:sz w:val="96"/>
                          <w:szCs w:val="96"/>
                        </w:rPr>
                      </w:pPr>
                      <w:r w:rsidRPr="00A414D7">
                        <w:rPr>
                          <w:color w:val="4472C4" w:themeColor="accent5"/>
                          <w:sz w:val="96"/>
                          <w:szCs w:val="96"/>
                        </w:rPr>
                        <w:t xml:space="preserve">SOFTWARE ANALYTICS </w:t>
                      </w:r>
                      <w:r w:rsidRPr="00A414D7">
                        <w:rPr>
                          <w:color w:val="4472C4" w:themeColor="accent5"/>
                          <w:sz w:val="96"/>
                          <w:szCs w:val="96"/>
                        </w:rPr>
                        <w:br/>
                        <w:t>COOKBOOK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59AFB6" w14:textId="078BFA0C" w:rsidR="00BE652A" w:rsidRDefault="00BE652A" w:rsidP="008D297C">
      <w:pPr>
        <w:pStyle w:val="Bodycopy"/>
      </w:pPr>
    </w:p>
    <w:p w14:paraId="4BB6AC4A" w14:textId="2DDC7301" w:rsidR="00BE652A" w:rsidRDefault="009A307E" w:rsidP="008D297C">
      <w:pPr>
        <w:pStyle w:val="Bodycopy"/>
      </w:pPr>
      <w:r w:rsidRPr="00BE652A">
        <w:rPr>
          <w:noProof/>
          <w:lang w:eastAsia="zh-CN"/>
        </w:rPr>
        <w:drawing>
          <wp:anchor distT="0" distB="0" distL="114300" distR="114300" simplePos="0" relativeHeight="251700991" behindDoc="0" locked="0" layoutInCell="1" allowOverlap="1" wp14:anchorId="08D77BA8" wp14:editId="7D34B43E">
            <wp:simplePos x="0" y="0"/>
            <wp:positionH relativeFrom="page">
              <wp:posOffset>180340</wp:posOffset>
            </wp:positionH>
            <wp:positionV relativeFrom="paragraph">
              <wp:posOffset>154305</wp:posOffset>
            </wp:positionV>
            <wp:extent cx="7200000" cy="6285600"/>
            <wp:effectExtent l="0" t="0" r="1270" b="1270"/>
            <wp:wrapNone/>
            <wp:docPr id="7" name="Picture 7" descr="S:\ADM-MPA-OMC\SMC-Requests\SMC Resources\TEMPLATES\Report template_Aug17\New cover assets\17P-0961 Generic Report Template - Imag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ADM-MPA-OMC\SMC-Requests\SMC Resources\TEMPLATES\Report template_Aug17\New cover assets\17P-0961 Generic Report Template - Image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62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307E">
        <w:rPr>
          <w:noProof/>
          <w:lang w:eastAsia="zh-CN"/>
        </w:rPr>
        <w:drawing>
          <wp:anchor distT="0" distB="0" distL="114300" distR="114300" simplePos="0" relativeHeight="251700735" behindDoc="0" locked="0" layoutInCell="1" allowOverlap="1" wp14:anchorId="4B5627F6" wp14:editId="744FB800">
            <wp:simplePos x="0" y="0"/>
            <wp:positionH relativeFrom="page">
              <wp:posOffset>180340</wp:posOffset>
            </wp:positionH>
            <wp:positionV relativeFrom="paragraph">
              <wp:posOffset>146685</wp:posOffset>
            </wp:positionV>
            <wp:extent cx="7200000" cy="6285600"/>
            <wp:effectExtent l="0" t="0" r="1270" b="1270"/>
            <wp:wrapNone/>
            <wp:docPr id="212" name="Picture 212" descr="S:\ADM-MPA-OMC\SMC-Requests\SMC Resources\TEMPLATES\Report template_Aug17\New cover assets\17P-0961 Generic Report Template - Imag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:\ADM-MPA-OMC\SMC-Requests\SMC Resources\TEMPLATES\Report template_Aug17\New cover assets\17P-0961 Generic Report Template - Image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62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307E">
        <w:rPr>
          <w:noProof/>
          <w:lang w:eastAsia="zh-CN"/>
        </w:rPr>
        <w:drawing>
          <wp:anchor distT="0" distB="0" distL="114300" distR="114300" simplePos="0" relativeHeight="251660287" behindDoc="0" locked="0" layoutInCell="1" allowOverlap="1" wp14:anchorId="78838451" wp14:editId="0F282148">
            <wp:simplePos x="0" y="0"/>
            <wp:positionH relativeFrom="margin">
              <wp:posOffset>-540385</wp:posOffset>
            </wp:positionH>
            <wp:positionV relativeFrom="paragraph">
              <wp:posOffset>148590</wp:posOffset>
            </wp:positionV>
            <wp:extent cx="7200000" cy="6285600"/>
            <wp:effectExtent l="0" t="0" r="1270" b="1270"/>
            <wp:wrapNone/>
            <wp:docPr id="211" name="Picture 211" descr="S:\ADM-MPA-OMC\SMC-Requests\SMC Resources\TEMPLATES\Report template_Aug17\New cover assets\17P-0961 Generic Report Template - Imag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:\ADM-MPA-OMC\SMC-Requests\SMC Resources\TEMPLATES\Report template_Aug17\New cover assets\17P-0961 Generic Report Template - Image 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62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C5E30" w14:textId="1FD471B5" w:rsidR="00BE652A" w:rsidRDefault="00BE652A" w:rsidP="008D297C">
      <w:pPr>
        <w:pStyle w:val="Bodycopy"/>
      </w:pPr>
    </w:p>
    <w:p w14:paraId="21B61FF8" w14:textId="6269A4B1" w:rsidR="00BE652A" w:rsidRDefault="0048073D" w:rsidP="008D297C">
      <w:pPr>
        <w:pStyle w:val="Bodycopy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B63F120" wp14:editId="71830547">
                <wp:simplePos x="0" y="0"/>
                <wp:positionH relativeFrom="margin">
                  <wp:posOffset>2518410</wp:posOffset>
                </wp:positionH>
                <wp:positionV relativeFrom="paragraph">
                  <wp:posOffset>52705</wp:posOffset>
                </wp:positionV>
                <wp:extent cx="3726180" cy="1404620"/>
                <wp:effectExtent l="0" t="0" r="0" b="12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3A6E0" w14:textId="1906517D" w:rsidR="00317C83" w:rsidRPr="00317C83" w:rsidRDefault="00A414D7" w:rsidP="00E977DF">
                            <w:pPr>
                              <w:spacing w:after="0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An Interactive Hands-on Tutorial on Mining,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Analyzing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, Modelling, and Explaining Software Data</w:t>
                            </w:r>
                            <w:r w:rsidR="00E977DF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br/>
                            </w:r>
                            <w:r w:rsidR="00E977DF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br/>
                            </w:r>
                            <w:r w:rsidR="00E977DF" w:rsidRPr="00E977D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https://awsm-research.github.io/cookbook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3F120" id="_x0000_s1028" type="#_x0000_t202" style="position:absolute;margin-left:198.3pt;margin-top:4.15pt;width:293.4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" filled="f" stroked="f">
                <v:textbox style="mso-fit-shape-to-text:t">
                  <w:txbxContent>
                    <w:p w14:paraId="72B3A6E0" w14:textId="1906517D" w:rsidR="00317C83" w:rsidRPr="00317C83" w:rsidRDefault="00A414D7" w:rsidP="00E977DF">
                      <w:pPr>
                        <w:spacing w:after="0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An Interactive Hands-on Tutorial on Mining, </w:t>
                      </w:r>
                      <w:proofErr w:type="spellStart"/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Analyzing</w:t>
                      </w:r>
                      <w:proofErr w:type="spellEnd"/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, Modelling, and Explaining Software Data</w:t>
                      </w:r>
                      <w:r w:rsidR="00E977DF">
                        <w:rPr>
                          <w:color w:val="FFFFFF" w:themeColor="background1"/>
                          <w:sz w:val="44"/>
                          <w:szCs w:val="44"/>
                        </w:rPr>
                        <w:br/>
                      </w:r>
                      <w:r w:rsidR="00E977DF">
                        <w:rPr>
                          <w:color w:val="FFFFFF" w:themeColor="background1"/>
                          <w:sz w:val="44"/>
                          <w:szCs w:val="44"/>
                        </w:rPr>
                        <w:br/>
                      </w:r>
                      <w:r w:rsidR="00E977DF" w:rsidRPr="00E977DF">
                        <w:rPr>
                          <w:color w:val="FFFFFF" w:themeColor="background1"/>
                          <w:sz w:val="36"/>
                          <w:szCs w:val="36"/>
                        </w:rPr>
                        <w:t>https://awsm-research.github.io/cookbook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F54056" w14:textId="7918B8F6" w:rsidR="00BE652A" w:rsidRDefault="00BE652A" w:rsidP="008D297C">
      <w:pPr>
        <w:pStyle w:val="Bodycopy"/>
      </w:pPr>
    </w:p>
    <w:p w14:paraId="75B21BE0" w14:textId="0866E3CC" w:rsidR="00BE652A" w:rsidRDefault="00BE652A" w:rsidP="008D297C">
      <w:pPr>
        <w:pStyle w:val="Bodycopy"/>
      </w:pPr>
    </w:p>
    <w:p w14:paraId="4CE44B26" w14:textId="7FB10624" w:rsidR="00BE652A" w:rsidRDefault="00BE652A" w:rsidP="008D297C">
      <w:pPr>
        <w:pStyle w:val="Bodycopy"/>
      </w:pPr>
    </w:p>
    <w:p w14:paraId="6D23C47F" w14:textId="776AE0DD" w:rsidR="00BE652A" w:rsidRDefault="00BE652A" w:rsidP="008D297C">
      <w:pPr>
        <w:pStyle w:val="Bodycopy"/>
      </w:pPr>
    </w:p>
    <w:p w14:paraId="10363839" w14:textId="532838FB" w:rsidR="00BE652A" w:rsidRDefault="00BE652A" w:rsidP="008D297C">
      <w:pPr>
        <w:pStyle w:val="Bodycopy"/>
      </w:pPr>
    </w:p>
    <w:p w14:paraId="0B178E65" w14:textId="5BBE335E" w:rsidR="00BE652A" w:rsidRDefault="00BE652A" w:rsidP="008D297C">
      <w:pPr>
        <w:pStyle w:val="Bodycopy"/>
      </w:pPr>
    </w:p>
    <w:p w14:paraId="21BE6833" w14:textId="2092D477" w:rsidR="00BE652A" w:rsidRDefault="00BE652A" w:rsidP="008D297C">
      <w:pPr>
        <w:pStyle w:val="Bodycopy"/>
      </w:pPr>
    </w:p>
    <w:p w14:paraId="20B02626" w14:textId="2687DDD5" w:rsidR="00BE652A" w:rsidRDefault="00BE652A" w:rsidP="008D297C">
      <w:pPr>
        <w:pStyle w:val="Bodycopy"/>
      </w:pPr>
    </w:p>
    <w:p w14:paraId="20B44D6F" w14:textId="7DF8275B" w:rsidR="00BE652A" w:rsidRDefault="00BE652A" w:rsidP="008D297C">
      <w:pPr>
        <w:pStyle w:val="Bodycopy"/>
      </w:pPr>
    </w:p>
    <w:p w14:paraId="400B55B2" w14:textId="12870B35" w:rsidR="00BE652A" w:rsidRDefault="00BE652A" w:rsidP="008D297C">
      <w:pPr>
        <w:pStyle w:val="Bodycopy"/>
      </w:pPr>
    </w:p>
    <w:p w14:paraId="0DE35440" w14:textId="3FE43F0F" w:rsidR="00BE652A" w:rsidRDefault="007111BC" w:rsidP="008D297C">
      <w:pPr>
        <w:pStyle w:val="Bodycopy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F0AA233" wp14:editId="599B24B8">
                <wp:simplePos x="0" y="0"/>
                <wp:positionH relativeFrom="margin">
                  <wp:posOffset>2539365</wp:posOffset>
                </wp:positionH>
                <wp:positionV relativeFrom="paragraph">
                  <wp:posOffset>2655570</wp:posOffset>
                </wp:positionV>
                <wp:extent cx="372618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EDC97" w14:textId="2028FE7C" w:rsidR="00E67AC1" w:rsidRDefault="00A414D7" w:rsidP="00E67AC1">
                            <w:pPr>
                              <w:spacing w:after="0" w:line="360" w:lineRule="exac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DR. CHAKKRIT TANTITHAMTHAVORN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FACULTY OF INFORMATION TECHNOLOGY</w:t>
                            </w:r>
                          </w:p>
                          <w:p w14:paraId="0EB5FF1F" w14:textId="1ABA9796" w:rsidR="00A414D7" w:rsidRPr="00E67AC1" w:rsidRDefault="00A414D7" w:rsidP="00E67AC1">
                            <w:pPr>
                              <w:spacing w:after="0" w:line="360" w:lineRule="exac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MONASH UNIVERSITY, MELBOURNE, AUSTRALIA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AA233" id="_x0000_s1029" type="#_x0000_t202" style="position:absolute;margin-left:199.95pt;margin-top:209.1pt;width:293.4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" filled="f" stroked="f">
                <v:textbox style="mso-fit-shape-to-text:t">
                  <w:txbxContent>
                    <w:p w14:paraId="11AEDC97" w14:textId="2028FE7C" w:rsidR="00E67AC1" w:rsidRDefault="00A414D7" w:rsidP="00E67AC1">
                      <w:pPr>
                        <w:spacing w:after="0" w:line="360" w:lineRule="exac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DR. CHAKKRIT TANTITHAMTHAVORN</w:t>
                      </w:r>
                      <w:r>
                        <w:rPr>
                          <w:color w:val="FFFFFF" w:themeColor="background1"/>
                        </w:rPr>
                        <w:br/>
                        <w:t>FACULTY OF INFORMATION TECHNOLOGY</w:t>
                      </w:r>
                    </w:p>
                    <w:p w14:paraId="0EB5FF1F" w14:textId="1ABA9796" w:rsidR="00A414D7" w:rsidRPr="00E67AC1" w:rsidRDefault="00A414D7" w:rsidP="00E67AC1">
                      <w:pPr>
                        <w:spacing w:after="0" w:line="360" w:lineRule="exac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MONASH UNIVERSITY, MELBOURNE, AUSTRALIA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C16B49" w14:textId="0F69389C" w:rsidR="00EF1BD5" w:rsidRDefault="00F33834" w:rsidP="00604D0F">
      <w:pPr>
        <w:pStyle w:val="Bodycopy"/>
      </w:pPr>
      <w:r>
        <w:t xml:space="preserve"> </w:t>
      </w:r>
    </w:p>
    <w:p w14:paraId="613DAD41" w14:textId="70D544D0" w:rsidR="00EF1BD5" w:rsidRDefault="00EF1BD5" w:rsidP="00125739">
      <w:pPr>
        <w:pStyle w:val="Bodycopy"/>
      </w:pPr>
    </w:p>
    <w:p w14:paraId="162C795F" w14:textId="48D61536" w:rsidR="00EF1BD5" w:rsidRDefault="00EF1BD5" w:rsidP="00125739">
      <w:pPr>
        <w:pStyle w:val="Bodycopy"/>
      </w:pPr>
    </w:p>
    <w:p w14:paraId="4338F46C" w14:textId="568E2266" w:rsidR="00EF1BD5" w:rsidRDefault="00EF1BD5" w:rsidP="00125739">
      <w:pPr>
        <w:pStyle w:val="Bodycopy"/>
      </w:pPr>
    </w:p>
    <w:p w14:paraId="7B05B4F0" w14:textId="0421C300" w:rsidR="00EF1BD5" w:rsidRDefault="00EF1BD5" w:rsidP="00125739">
      <w:pPr>
        <w:pStyle w:val="Bodycopy"/>
      </w:pPr>
    </w:p>
    <w:p w14:paraId="24FB55FF" w14:textId="7133C48D" w:rsidR="00EF1BD5" w:rsidRDefault="00EF1BD5" w:rsidP="00125739">
      <w:pPr>
        <w:pStyle w:val="Bodycopy"/>
      </w:pPr>
    </w:p>
    <w:p w14:paraId="591EE663" w14:textId="663280EC" w:rsidR="00EF1BD5" w:rsidRDefault="00EF1BD5" w:rsidP="00125739">
      <w:pPr>
        <w:pStyle w:val="Bodycopy"/>
      </w:pPr>
    </w:p>
    <w:p w14:paraId="11793A23" w14:textId="4945DEE0" w:rsidR="00EF1BD5" w:rsidRDefault="00EF1BD5" w:rsidP="00125739">
      <w:pPr>
        <w:pStyle w:val="Bodycopy"/>
      </w:pPr>
    </w:p>
    <w:p w14:paraId="72B7FFD8" w14:textId="73D10DBF" w:rsidR="00EF1BD5" w:rsidRDefault="00EF1BD5" w:rsidP="00125739">
      <w:pPr>
        <w:pStyle w:val="Bodycopy"/>
      </w:pPr>
    </w:p>
    <w:p w14:paraId="17DEE4FA" w14:textId="2564D6AC" w:rsidR="00EF1BD5" w:rsidRDefault="00EF1BD5" w:rsidP="00125739">
      <w:pPr>
        <w:pStyle w:val="Bodycopy"/>
      </w:pPr>
    </w:p>
    <w:p w14:paraId="5D0306B0" w14:textId="7582CEA5" w:rsidR="00EF1BD5" w:rsidRDefault="00EF1BD5" w:rsidP="00125739">
      <w:pPr>
        <w:pStyle w:val="Bodycopy"/>
      </w:pPr>
    </w:p>
    <w:p w14:paraId="58246CCC" w14:textId="78FA020F" w:rsidR="00EF1BD5" w:rsidRDefault="00EF1BD5" w:rsidP="00125739">
      <w:pPr>
        <w:pStyle w:val="Bodycopy"/>
      </w:pPr>
    </w:p>
    <w:p w14:paraId="086EA64E" w14:textId="43AF498C" w:rsidR="00EF1BD5" w:rsidRDefault="00EF1BD5" w:rsidP="00125739">
      <w:pPr>
        <w:pStyle w:val="Bodycopy"/>
      </w:pPr>
    </w:p>
    <w:p w14:paraId="17EEA9CC" w14:textId="7F96D31B" w:rsidR="00EF1BD5" w:rsidRDefault="00EF1BD5" w:rsidP="00125739">
      <w:pPr>
        <w:pStyle w:val="Bodycopy"/>
      </w:pPr>
    </w:p>
    <w:p w14:paraId="39F4B813" w14:textId="43DFC5C4" w:rsidR="00EF1BD5" w:rsidRDefault="00EF1BD5" w:rsidP="00125739">
      <w:pPr>
        <w:pStyle w:val="Bodycopy"/>
      </w:pPr>
    </w:p>
    <w:sectPr w:rsidR="00EF1BD5" w:rsidSect="00A414D7">
      <w:headerReference w:type="default" r:id="rId12"/>
      <w:footerReference w:type="default" r:id="rId13"/>
      <w:pgSz w:w="11907" w:h="16840" w:code="9"/>
      <w:pgMar w:top="567" w:right="1134" w:bottom="567" w:left="1134" w:header="709" w:footer="425" w:gutter="0"/>
      <w:cols w:sep="1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90666" w14:textId="77777777" w:rsidR="00205864" w:rsidRDefault="00205864" w:rsidP="0033193B">
      <w:pPr>
        <w:spacing w:after="0"/>
      </w:pPr>
      <w:r>
        <w:separator/>
      </w:r>
    </w:p>
  </w:endnote>
  <w:endnote w:type="continuationSeparator" w:id="0">
    <w:p w14:paraId="62ED6EFB" w14:textId="77777777" w:rsidR="00205864" w:rsidRDefault="00205864" w:rsidP="00331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old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Minion Pro"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Segoe UI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Univers 45 Light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3036" w14:textId="77777777" w:rsidR="00DF2314" w:rsidRDefault="00DF2314" w:rsidP="005B6515">
    <w:pPr>
      <w:pStyle w:val="Footer"/>
      <w:jc w:val="right"/>
    </w:pPr>
  </w:p>
  <w:p w14:paraId="5F707358" w14:textId="77777777" w:rsidR="00DF2314" w:rsidRDefault="00DF2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C2F33" w14:textId="77777777" w:rsidR="00205864" w:rsidRDefault="00205864" w:rsidP="0033193B">
      <w:pPr>
        <w:spacing w:after="0"/>
      </w:pPr>
      <w:r>
        <w:separator/>
      </w:r>
    </w:p>
  </w:footnote>
  <w:footnote w:type="continuationSeparator" w:id="0">
    <w:p w14:paraId="509EA551" w14:textId="77777777" w:rsidR="00205864" w:rsidRDefault="00205864" w:rsidP="003319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94D78" w14:textId="136FF0ED" w:rsidR="00DF2314" w:rsidRPr="009E1703" w:rsidRDefault="00DF2314" w:rsidP="005021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5EB3"/>
    <w:multiLevelType w:val="hybridMultilevel"/>
    <w:tmpl w:val="947A97C4"/>
    <w:lvl w:ilvl="0" w:tplc="4C362D2A">
      <w:start w:val="1"/>
      <w:numFmt w:val="decimal"/>
      <w:pStyle w:val="Appendixnumberedsub-heading"/>
      <w:lvlText w:val="A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56006"/>
    <w:multiLevelType w:val="multilevel"/>
    <w:tmpl w:val="FEA0C566"/>
    <w:lvl w:ilvl="0">
      <w:start w:val="1"/>
      <w:numFmt w:val="decimal"/>
      <w:pStyle w:val="ListAttachmentTitle"/>
      <w:suff w:val="space"/>
      <w:lvlText w:val="Attachment %1"/>
      <w:lvlJc w:val="left"/>
      <w:pPr>
        <w:ind w:left="0" w:firstLine="0"/>
      </w:pPr>
      <w:rPr>
        <w:rFonts w:ascii="Arial Bold" w:hAnsi="Arial Bold" w:hint="default"/>
        <w:b/>
        <w:i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15A1"/>
    <w:multiLevelType w:val="hybridMultilevel"/>
    <w:tmpl w:val="0EB6C950"/>
    <w:lvl w:ilvl="0" w:tplc="A07E7E9A">
      <w:start w:val="1"/>
      <w:numFmt w:val="lowerRoman"/>
      <w:pStyle w:val="Romanettelist13"/>
      <w:lvlText w:val="%1."/>
      <w:lvlJc w:val="right"/>
      <w:pPr>
        <w:ind w:left="1418" w:hanging="360"/>
      </w:pPr>
      <w:rPr>
        <w:lang w:val="en-AU"/>
      </w:rPr>
    </w:lvl>
    <w:lvl w:ilvl="1" w:tplc="0C090019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4" w15:restartNumberingAfterBreak="0">
    <w:nsid w:val="10220E0B"/>
    <w:multiLevelType w:val="multilevel"/>
    <w:tmpl w:val="3EA25D52"/>
    <w:lvl w:ilvl="0">
      <w:start w:val="10"/>
      <w:numFmt w:val="bullet"/>
      <w:pStyle w:val="ListBullet2"/>
      <w:lvlText w:val="•"/>
      <w:lvlJc w:val="left"/>
      <w:pPr>
        <w:ind w:left="1134" w:hanging="283"/>
      </w:pPr>
      <w:rPr>
        <w:rFonts w:ascii="Calibri" w:hAnsi="Calibri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bCs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920AEC"/>
    <w:multiLevelType w:val="hybridMultilevel"/>
    <w:tmpl w:val="A6883A80"/>
    <w:lvl w:ilvl="0" w:tplc="BA4A344C">
      <w:start w:val="1"/>
      <w:numFmt w:val="bullet"/>
      <w:pStyle w:val="Bullet1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374FF3"/>
    <w:multiLevelType w:val="multilevel"/>
    <w:tmpl w:val="927AFB32"/>
    <w:lvl w:ilvl="0">
      <w:start w:val="1"/>
      <w:numFmt w:val="bullet"/>
      <w:pStyle w:val="ListBullet"/>
      <w:lvlText w:val="•"/>
      <w:lvlJc w:val="left"/>
      <w:pPr>
        <w:ind w:left="567" w:hanging="283"/>
      </w:pPr>
      <w:rPr>
        <w:rFonts w:ascii="Calibri" w:hAnsi="Calibri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E3452"/>
    <w:multiLevelType w:val="hybridMultilevel"/>
    <w:tmpl w:val="F9C47346"/>
    <w:lvl w:ilvl="0" w:tplc="C750F580">
      <w:start w:val="1"/>
      <w:numFmt w:val="lowerLetter"/>
      <w:pStyle w:val="Letteredlist12"/>
      <w:lvlText w:val="%1)"/>
      <w:lvlJc w:val="left"/>
      <w:pPr>
        <w:ind w:left="927" w:hanging="360"/>
      </w:p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EAA70F6"/>
    <w:multiLevelType w:val="hybridMultilevel"/>
    <w:tmpl w:val="A7F040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46209"/>
    <w:multiLevelType w:val="hybridMultilevel"/>
    <w:tmpl w:val="858CE406"/>
    <w:lvl w:ilvl="0" w:tplc="E6A00F18">
      <w:start w:val="1"/>
      <w:numFmt w:val="bullet"/>
      <w:pStyle w:val="Bullet2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C3554"/>
    <w:multiLevelType w:val="multilevel"/>
    <w:tmpl w:val="EE06F348"/>
    <w:lvl w:ilvl="0">
      <w:start w:val="1"/>
      <w:numFmt w:val="decimal"/>
      <w:pStyle w:val="ListTableNumber"/>
      <w:suff w:val="space"/>
      <w:lvlText w:val="Tabl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12" w15:restartNumberingAfterBreak="0">
    <w:nsid w:val="4AB13161"/>
    <w:multiLevelType w:val="hybridMultilevel"/>
    <w:tmpl w:val="3FBEC1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A6790"/>
    <w:multiLevelType w:val="hybridMultilevel"/>
    <w:tmpl w:val="8592C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A60BA"/>
    <w:multiLevelType w:val="multilevel"/>
    <w:tmpl w:val="3AFC55A8"/>
    <w:lvl w:ilvl="0">
      <w:start w:val="1"/>
      <w:numFmt w:val="decimal"/>
      <w:pStyle w:val="ListAttachments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5" w15:restartNumberingAfterBreak="0">
    <w:nsid w:val="56222D7D"/>
    <w:multiLevelType w:val="hybridMultilevel"/>
    <w:tmpl w:val="5896C512"/>
    <w:lvl w:ilvl="0" w:tplc="91B42038">
      <w:start w:val="1"/>
      <w:numFmt w:val="decimal"/>
      <w:pStyle w:val="Numberedlist11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374D0"/>
    <w:multiLevelType w:val="multilevel"/>
    <w:tmpl w:val="F5A8D230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sub-sectionheading4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umberedbodycopy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B9B16A9"/>
    <w:multiLevelType w:val="hybridMultilevel"/>
    <w:tmpl w:val="1ECCBC0E"/>
    <w:lvl w:ilvl="0" w:tplc="04FA359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402E5"/>
    <w:multiLevelType w:val="hybridMultilevel"/>
    <w:tmpl w:val="9042AFAE"/>
    <w:lvl w:ilvl="0" w:tplc="3F52B8AE">
      <w:start w:val="1"/>
      <w:numFmt w:val="bullet"/>
      <w:pStyle w:val="Bullet1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81EA9"/>
    <w:multiLevelType w:val="multilevel"/>
    <w:tmpl w:val="FCA4AA1A"/>
    <w:lvl w:ilvl="0">
      <w:start w:val="1"/>
      <w:numFmt w:val="decimal"/>
      <w:pStyle w:val="ListBenefits"/>
      <w:suff w:val="nothing"/>
      <w:lvlText w:val="Benefit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7042979"/>
    <w:multiLevelType w:val="hybridMultilevel"/>
    <w:tmpl w:val="910041EE"/>
    <w:lvl w:ilvl="0" w:tplc="4CC6D2C2">
      <w:start w:val="1"/>
      <w:numFmt w:val="bullet"/>
      <w:pStyle w:val="Bullet13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"/>
  </w:num>
  <w:num w:numId="5">
    <w:abstractNumId w:val="19"/>
  </w:num>
  <w:num w:numId="6">
    <w:abstractNumId w:val="6"/>
  </w:num>
  <w:num w:numId="7">
    <w:abstractNumId w:val="11"/>
  </w:num>
  <w:num w:numId="8">
    <w:abstractNumId w:val="14"/>
  </w:num>
  <w:num w:numId="9">
    <w:abstractNumId w:val="4"/>
  </w:num>
  <w:num w:numId="10">
    <w:abstractNumId w:val="7"/>
  </w:num>
  <w:num w:numId="11">
    <w:abstractNumId w:val="16"/>
  </w:num>
  <w:num w:numId="12">
    <w:abstractNumId w:val="13"/>
  </w:num>
  <w:num w:numId="13">
    <w:abstractNumId w:val="18"/>
  </w:num>
  <w:num w:numId="14">
    <w:abstractNumId w:val="9"/>
  </w:num>
  <w:num w:numId="15">
    <w:abstractNumId w:val="15"/>
  </w:num>
  <w:num w:numId="16">
    <w:abstractNumId w:val="12"/>
  </w:num>
  <w:num w:numId="17">
    <w:abstractNumId w:val="8"/>
  </w:num>
  <w:num w:numId="18">
    <w:abstractNumId w:val="17"/>
  </w:num>
  <w:num w:numId="19">
    <w:abstractNumId w:val="20"/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0"/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oNotDisplayPageBoundarie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C98"/>
    <w:rsid w:val="00003C98"/>
    <w:rsid w:val="00011F8E"/>
    <w:rsid w:val="0002286B"/>
    <w:rsid w:val="00031C3D"/>
    <w:rsid w:val="00032DDA"/>
    <w:rsid w:val="00051153"/>
    <w:rsid w:val="0005383B"/>
    <w:rsid w:val="000544D1"/>
    <w:rsid w:val="0006232B"/>
    <w:rsid w:val="00067867"/>
    <w:rsid w:val="000714F6"/>
    <w:rsid w:val="000761D6"/>
    <w:rsid w:val="000822ED"/>
    <w:rsid w:val="0008254B"/>
    <w:rsid w:val="000858D9"/>
    <w:rsid w:val="00091BA9"/>
    <w:rsid w:val="000963DA"/>
    <w:rsid w:val="000A1CDE"/>
    <w:rsid w:val="000A33E4"/>
    <w:rsid w:val="000C20E0"/>
    <w:rsid w:val="000C7B70"/>
    <w:rsid w:val="000D6ABC"/>
    <w:rsid w:val="000F2F56"/>
    <w:rsid w:val="000F53DD"/>
    <w:rsid w:val="00107995"/>
    <w:rsid w:val="00113F24"/>
    <w:rsid w:val="00125739"/>
    <w:rsid w:val="00130F55"/>
    <w:rsid w:val="00132C83"/>
    <w:rsid w:val="00156861"/>
    <w:rsid w:val="00172F4F"/>
    <w:rsid w:val="001762D1"/>
    <w:rsid w:val="0017741F"/>
    <w:rsid w:val="0018081F"/>
    <w:rsid w:val="0019051D"/>
    <w:rsid w:val="00191992"/>
    <w:rsid w:val="001950D9"/>
    <w:rsid w:val="00196B6D"/>
    <w:rsid w:val="0019771D"/>
    <w:rsid w:val="001A1BAD"/>
    <w:rsid w:val="001B1A8F"/>
    <w:rsid w:val="001B2EC9"/>
    <w:rsid w:val="001B700C"/>
    <w:rsid w:val="001D47E1"/>
    <w:rsid w:val="001D4E2F"/>
    <w:rsid w:val="001E145F"/>
    <w:rsid w:val="001E48D8"/>
    <w:rsid w:val="001F0018"/>
    <w:rsid w:val="001F250A"/>
    <w:rsid w:val="0020056E"/>
    <w:rsid w:val="00201B00"/>
    <w:rsid w:val="00205864"/>
    <w:rsid w:val="002058D2"/>
    <w:rsid w:val="00214731"/>
    <w:rsid w:val="00221C2E"/>
    <w:rsid w:val="002250FE"/>
    <w:rsid w:val="0024133F"/>
    <w:rsid w:val="002414B0"/>
    <w:rsid w:val="002447FB"/>
    <w:rsid w:val="0025376C"/>
    <w:rsid w:val="00264A90"/>
    <w:rsid w:val="002650D0"/>
    <w:rsid w:val="0026791B"/>
    <w:rsid w:val="0027478F"/>
    <w:rsid w:val="0027511F"/>
    <w:rsid w:val="00282486"/>
    <w:rsid w:val="00290F52"/>
    <w:rsid w:val="00294F03"/>
    <w:rsid w:val="002A6770"/>
    <w:rsid w:val="002A7E6E"/>
    <w:rsid w:val="002B12E8"/>
    <w:rsid w:val="002C408E"/>
    <w:rsid w:val="002D1374"/>
    <w:rsid w:val="002D69D7"/>
    <w:rsid w:val="002E099B"/>
    <w:rsid w:val="002F61B8"/>
    <w:rsid w:val="002F6264"/>
    <w:rsid w:val="003043BD"/>
    <w:rsid w:val="00311B7D"/>
    <w:rsid w:val="00312D4E"/>
    <w:rsid w:val="0031351F"/>
    <w:rsid w:val="00317C83"/>
    <w:rsid w:val="0033193B"/>
    <w:rsid w:val="0033461B"/>
    <w:rsid w:val="0035773C"/>
    <w:rsid w:val="00376164"/>
    <w:rsid w:val="00380D08"/>
    <w:rsid w:val="00385419"/>
    <w:rsid w:val="003909E0"/>
    <w:rsid w:val="00392361"/>
    <w:rsid w:val="0039608B"/>
    <w:rsid w:val="003A4329"/>
    <w:rsid w:val="003B1924"/>
    <w:rsid w:val="003D1CBB"/>
    <w:rsid w:val="003E4AF0"/>
    <w:rsid w:val="003E504A"/>
    <w:rsid w:val="003F7A83"/>
    <w:rsid w:val="00400242"/>
    <w:rsid w:val="00401BE7"/>
    <w:rsid w:val="00415842"/>
    <w:rsid w:val="004172EC"/>
    <w:rsid w:val="004209E7"/>
    <w:rsid w:val="0042281C"/>
    <w:rsid w:val="00434060"/>
    <w:rsid w:val="00434E56"/>
    <w:rsid w:val="00436ED0"/>
    <w:rsid w:val="00446759"/>
    <w:rsid w:val="00450206"/>
    <w:rsid w:val="0045197E"/>
    <w:rsid w:val="00467F61"/>
    <w:rsid w:val="0047794F"/>
    <w:rsid w:val="0048073D"/>
    <w:rsid w:val="00480A87"/>
    <w:rsid w:val="00480CF2"/>
    <w:rsid w:val="00490C55"/>
    <w:rsid w:val="0049265A"/>
    <w:rsid w:val="004A4013"/>
    <w:rsid w:val="004A45F8"/>
    <w:rsid w:val="004C1421"/>
    <w:rsid w:val="004C2428"/>
    <w:rsid w:val="004C2E42"/>
    <w:rsid w:val="004C3F16"/>
    <w:rsid w:val="004C50BD"/>
    <w:rsid w:val="004D0DE1"/>
    <w:rsid w:val="004D1064"/>
    <w:rsid w:val="004D6155"/>
    <w:rsid w:val="004E4952"/>
    <w:rsid w:val="004F2E1F"/>
    <w:rsid w:val="00502112"/>
    <w:rsid w:val="00521F7B"/>
    <w:rsid w:val="00530C09"/>
    <w:rsid w:val="005474A5"/>
    <w:rsid w:val="0055155F"/>
    <w:rsid w:val="00552355"/>
    <w:rsid w:val="00565A9C"/>
    <w:rsid w:val="00576850"/>
    <w:rsid w:val="00580AA6"/>
    <w:rsid w:val="005932E0"/>
    <w:rsid w:val="005B029A"/>
    <w:rsid w:val="005B6515"/>
    <w:rsid w:val="005C2C50"/>
    <w:rsid w:val="005C710C"/>
    <w:rsid w:val="005D149B"/>
    <w:rsid w:val="005F3A4D"/>
    <w:rsid w:val="00604D0F"/>
    <w:rsid w:val="00605F2B"/>
    <w:rsid w:val="00606632"/>
    <w:rsid w:val="006071E9"/>
    <w:rsid w:val="006156A0"/>
    <w:rsid w:val="0061630F"/>
    <w:rsid w:val="00621FD6"/>
    <w:rsid w:val="00632301"/>
    <w:rsid w:val="0063653B"/>
    <w:rsid w:val="0064032D"/>
    <w:rsid w:val="00640ECF"/>
    <w:rsid w:val="00647D59"/>
    <w:rsid w:val="00651050"/>
    <w:rsid w:val="00653B0C"/>
    <w:rsid w:val="0066292B"/>
    <w:rsid w:val="00674200"/>
    <w:rsid w:val="006778E6"/>
    <w:rsid w:val="00681165"/>
    <w:rsid w:val="006815A6"/>
    <w:rsid w:val="00686743"/>
    <w:rsid w:val="006945DD"/>
    <w:rsid w:val="00696E6B"/>
    <w:rsid w:val="0069745B"/>
    <w:rsid w:val="006A05BA"/>
    <w:rsid w:val="006B0344"/>
    <w:rsid w:val="006B30DE"/>
    <w:rsid w:val="006C4955"/>
    <w:rsid w:val="006D1C74"/>
    <w:rsid w:val="006D4A9E"/>
    <w:rsid w:val="006F026D"/>
    <w:rsid w:val="006F13D5"/>
    <w:rsid w:val="006F370D"/>
    <w:rsid w:val="0070310B"/>
    <w:rsid w:val="00706DEF"/>
    <w:rsid w:val="00707DD3"/>
    <w:rsid w:val="007111BC"/>
    <w:rsid w:val="00712D32"/>
    <w:rsid w:val="00730972"/>
    <w:rsid w:val="00730CDB"/>
    <w:rsid w:val="00743C4E"/>
    <w:rsid w:val="00747DD9"/>
    <w:rsid w:val="00753B25"/>
    <w:rsid w:val="007577C8"/>
    <w:rsid w:val="00765EE4"/>
    <w:rsid w:val="00766C02"/>
    <w:rsid w:val="00767844"/>
    <w:rsid w:val="00772B8A"/>
    <w:rsid w:val="007738DC"/>
    <w:rsid w:val="00784B30"/>
    <w:rsid w:val="00784F7F"/>
    <w:rsid w:val="00791F7F"/>
    <w:rsid w:val="007A0DEB"/>
    <w:rsid w:val="007B320D"/>
    <w:rsid w:val="007B45AE"/>
    <w:rsid w:val="007D2C91"/>
    <w:rsid w:val="007E1C18"/>
    <w:rsid w:val="007E4249"/>
    <w:rsid w:val="007E5F4A"/>
    <w:rsid w:val="00803330"/>
    <w:rsid w:val="00807DD4"/>
    <w:rsid w:val="00821BC3"/>
    <w:rsid w:val="0082455E"/>
    <w:rsid w:val="008276EA"/>
    <w:rsid w:val="008318C7"/>
    <w:rsid w:val="00833B94"/>
    <w:rsid w:val="00836BF7"/>
    <w:rsid w:val="00850F42"/>
    <w:rsid w:val="00853B78"/>
    <w:rsid w:val="00866EF6"/>
    <w:rsid w:val="00867B73"/>
    <w:rsid w:val="008720EA"/>
    <w:rsid w:val="0088244D"/>
    <w:rsid w:val="00891A96"/>
    <w:rsid w:val="0089664A"/>
    <w:rsid w:val="008B5469"/>
    <w:rsid w:val="008C0748"/>
    <w:rsid w:val="008C4A40"/>
    <w:rsid w:val="008D297C"/>
    <w:rsid w:val="008E200C"/>
    <w:rsid w:val="008E621D"/>
    <w:rsid w:val="008F2520"/>
    <w:rsid w:val="008F62ED"/>
    <w:rsid w:val="00902BC8"/>
    <w:rsid w:val="009114C9"/>
    <w:rsid w:val="00912743"/>
    <w:rsid w:val="009128FA"/>
    <w:rsid w:val="00916B12"/>
    <w:rsid w:val="0092308E"/>
    <w:rsid w:val="00924ED4"/>
    <w:rsid w:val="009300D8"/>
    <w:rsid w:val="009363F1"/>
    <w:rsid w:val="00942144"/>
    <w:rsid w:val="00943A58"/>
    <w:rsid w:val="009507EE"/>
    <w:rsid w:val="00950C7B"/>
    <w:rsid w:val="00955E3A"/>
    <w:rsid w:val="00960F53"/>
    <w:rsid w:val="00980E9D"/>
    <w:rsid w:val="00984FC1"/>
    <w:rsid w:val="0098731B"/>
    <w:rsid w:val="00991CE1"/>
    <w:rsid w:val="009941FC"/>
    <w:rsid w:val="00995005"/>
    <w:rsid w:val="009A307E"/>
    <w:rsid w:val="009B03A0"/>
    <w:rsid w:val="009B0BE4"/>
    <w:rsid w:val="009D08B4"/>
    <w:rsid w:val="009E07B8"/>
    <w:rsid w:val="009E1703"/>
    <w:rsid w:val="009F0AF3"/>
    <w:rsid w:val="009F27B7"/>
    <w:rsid w:val="009F52B1"/>
    <w:rsid w:val="009F7495"/>
    <w:rsid w:val="00A058C0"/>
    <w:rsid w:val="00A0679A"/>
    <w:rsid w:val="00A15CE6"/>
    <w:rsid w:val="00A23BDC"/>
    <w:rsid w:val="00A312EF"/>
    <w:rsid w:val="00A35D59"/>
    <w:rsid w:val="00A414D7"/>
    <w:rsid w:val="00A44974"/>
    <w:rsid w:val="00A50819"/>
    <w:rsid w:val="00A50B06"/>
    <w:rsid w:val="00A61EA4"/>
    <w:rsid w:val="00A67F86"/>
    <w:rsid w:val="00A72932"/>
    <w:rsid w:val="00A812E9"/>
    <w:rsid w:val="00A91900"/>
    <w:rsid w:val="00A91D9D"/>
    <w:rsid w:val="00A97448"/>
    <w:rsid w:val="00AA05F3"/>
    <w:rsid w:val="00AA3370"/>
    <w:rsid w:val="00AB0F8D"/>
    <w:rsid w:val="00AB5449"/>
    <w:rsid w:val="00AD3D59"/>
    <w:rsid w:val="00AD7061"/>
    <w:rsid w:val="00AE0E5D"/>
    <w:rsid w:val="00AF1F46"/>
    <w:rsid w:val="00AF6B74"/>
    <w:rsid w:val="00B0423A"/>
    <w:rsid w:val="00B10DD8"/>
    <w:rsid w:val="00B11723"/>
    <w:rsid w:val="00B130D7"/>
    <w:rsid w:val="00B14BF7"/>
    <w:rsid w:val="00B20914"/>
    <w:rsid w:val="00B3616C"/>
    <w:rsid w:val="00B44FB8"/>
    <w:rsid w:val="00B51335"/>
    <w:rsid w:val="00B55120"/>
    <w:rsid w:val="00B5714E"/>
    <w:rsid w:val="00B61410"/>
    <w:rsid w:val="00B6791F"/>
    <w:rsid w:val="00B7041E"/>
    <w:rsid w:val="00B70DF3"/>
    <w:rsid w:val="00B91649"/>
    <w:rsid w:val="00B94AC8"/>
    <w:rsid w:val="00B9592F"/>
    <w:rsid w:val="00BA5AAC"/>
    <w:rsid w:val="00BA743A"/>
    <w:rsid w:val="00BB0CE2"/>
    <w:rsid w:val="00BC422F"/>
    <w:rsid w:val="00BC57E9"/>
    <w:rsid w:val="00BD1857"/>
    <w:rsid w:val="00BD4150"/>
    <w:rsid w:val="00BD452F"/>
    <w:rsid w:val="00BD504C"/>
    <w:rsid w:val="00BD775A"/>
    <w:rsid w:val="00BE652A"/>
    <w:rsid w:val="00BF0566"/>
    <w:rsid w:val="00BF170E"/>
    <w:rsid w:val="00BF2F2B"/>
    <w:rsid w:val="00C16228"/>
    <w:rsid w:val="00C2531E"/>
    <w:rsid w:val="00C33261"/>
    <w:rsid w:val="00C34700"/>
    <w:rsid w:val="00C40A1D"/>
    <w:rsid w:val="00C64A28"/>
    <w:rsid w:val="00C71E69"/>
    <w:rsid w:val="00C7393A"/>
    <w:rsid w:val="00C96DA2"/>
    <w:rsid w:val="00CA1359"/>
    <w:rsid w:val="00CB4F67"/>
    <w:rsid w:val="00CB6030"/>
    <w:rsid w:val="00CB60AD"/>
    <w:rsid w:val="00CC50BD"/>
    <w:rsid w:val="00CD0E20"/>
    <w:rsid w:val="00CD342A"/>
    <w:rsid w:val="00CD4BBB"/>
    <w:rsid w:val="00CE13FF"/>
    <w:rsid w:val="00CE6BAC"/>
    <w:rsid w:val="00CF1CEA"/>
    <w:rsid w:val="00CF3DA1"/>
    <w:rsid w:val="00CF429D"/>
    <w:rsid w:val="00CF6EF5"/>
    <w:rsid w:val="00CF7301"/>
    <w:rsid w:val="00D0584E"/>
    <w:rsid w:val="00D1729F"/>
    <w:rsid w:val="00D23B9C"/>
    <w:rsid w:val="00D301B2"/>
    <w:rsid w:val="00D307D2"/>
    <w:rsid w:val="00D42D36"/>
    <w:rsid w:val="00D50661"/>
    <w:rsid w:val="00D534AB"/>
    <w:rsid w:val="00D6749B"/>
    <w:rsid w:val="00D70A98"/>
    <w:rsid w:val="00D7266D"/>
    <w:rsid w:val="00D750C5"/>
    <w:rsid w:val="00D81A12"/>
    <w:rsid w:val="00D8495D"/>
    <w:rsid w:val="00D979F1"/>
    <w:rsid w:val="00DA099A"/>
    <w:rsid w:val="00DB0C70"/>
    <w:rsid w:val="00DB1BF6"/>
    <w:rsid w:val="00DB2FDB"/>
    <w:rsid w:val="00DB59D1"/>
    <w:rsid w:val="00DC76A1"/>
    <w:rsid w:val="00DD6041"/>
    <w:rsid w:val="00DD69B1"/>
    <w:rsid w:val="00DD7D50"/>
    <w:rsid w:val="00DE6A8D"/>
    <w:rsid w:val="00DE78AB"/>
    <w:rsid w:val="00DF2314"/>
    <w:rsid w:val="00DF38B4"/>
    <w:rsid w:val="00E00294"/>
    <w:rsid w:val="00E054E9"/>
    <w:rsid w:val="00E14AAB"/>
    <w:rsid w:val="00E1704B"/>
    <w:rsid w:val="00E1730A"/>
    <w:rsid w:val="00E22869"/>
    <w:rsid w:val="00E37FBC"/>
    <w:rsid w:val="00E569DE"/>
    <w:rsid w:val="00E64C76"/>
    <w:rsid w:val="00E67AC1"/>
    <w:rsid w:val="00E75F4C"/>
    <w:rsid w:val="00E90EB5"/>
    <w:rsid w:val="00E977DF"/>
    <w:rsid w:val="00EA1EF4"/>
    <w:rsid w:val="00EA2245"/>
    <w:rsid w:val="00EA4B65"/>
    <w:rsid w:val="00EA63AB"/>
    <w:rsid w:val="00EB2A82"/>
    <w:rsid w:val="00EB50C3"/>
    <w:rsid w:val="00EC6A9C"/>
    <w:rsid w:val="00ED02D7"/>
    <w:rsid w:val="00ED46CA"/>
    <w:rsid w:val="00ED6EB2"/>
    <w:rsid w:val="00EE151D"/>
    <w:rsid w:val="00EE3CA6"/>
    <w:rsid w:val="00EF1BD5"/>
    <w:rsid w:val="00EF2857"/>
    <w:rsid w:val="00F0112C"/>
    <w:rsid w:val="00F01140"/>
    <w:rsid w:val="00F0122E"/>
    <w:rsid w:val="00F04464"/>
    <w:rsid w:val="00F05B2C"/>
    <w:rsid w:val="00F14CCF"/>
    <w:rsid w:val="00F23868"/>
    <w:rsid w:val="00F23D3D"/>
    <w:rsid w:val="00F27A20"/>
    <w:rsid w:val="00F318A0"/>
    <w:rsid w:val="00F33834"/>
    <w:rsid w:val="00F3465D"/>
    <w:rsid w:val="00F35801"/>
    <w:rsid w:val="00F421F9"/>
    <w:rsid w:val="00F46122"/>
    <w:rsid w:val="00F56B96"/>
    <w:rsid w:val="00F66538"/>
    <w:rsid w:val="00F67CA7"/>
    <w:rsid w:val="00F70B8D"/>
    <w:rsid w:val="00F719CE"/>
    <w:rsid w:val="00F8000E"/>
    <w:rsid w:val="00F800B5"/>
    <w:rsid w:val="00F80984"/>
    <w:rsid w:val="00F83F54"/>
    <w:rsid w:val="00F86488"/>
    <w:rsid w:val="00F87AAF"/>
    <w:rsid w:val="00F91494"/>
    <w:rsid w:val="00F93EA1"/>
    <w:rsid w:val="00FA51FC"/>
    <w:rsid w:val="00FA6069"/>
    <w:rsid w:val="00FB07FA"/>
    <w:rsid w:val="00FB49D2"/>
    <w:rsid w:val="00FC73E7"/>
    <w:rsid w:val="00FD22E4"/>
    <w:rsid w:val="00FD2555"/>
    <w:rsid w:val="00FD6286"/>
    <w:rsid w:val="00FD6998"/>
    <w:rsid w:val="00FD770C"/>
    <w:rsid w:val="00FF010D"/>
    <w:rsid w:val="00FF31E5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42F54"/>
  <w15:chartTrackingRefBased/>
  <w15:docId w15:val="{22A1E0A6-35E3-41E7-B3BC-C766BC1D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/>
    <w:lsdException w:name="heading 1" w:locked="0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rsid w:val="00605F2B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locked/>
    <w:rsid w:val="00580A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locked/>
    <w:rsid w:val="00A91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locked/>
    <w:rsid w:val="000714F6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locked/>
    <w:rsid w:val="009F27B7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locked/>
    <w:rsid w:val="009F27B7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9F27B7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9F27B7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9F27B7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DefaultParagraphFont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Normal"/>
    <w:uiPriority w:val="99"/>
    <w:locked/>
    <w:rsid w:val="00A7293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paragraph" w:customStyle="1" w:styleId="MCMainBlueHeader">
    <w:name w:val="MC Main Blue Header"/>
    <w:basedOn w:val="Normal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Normal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cs="Helvetica Neue CE 55 Roman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link w:val="HeaderChar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aliases w:val="Footer left aligned text"/>
    <w:link w:val="FooterChar"/>
    <w:uiPriority w:val="99"/>
    <w:unhideWhenUsed/>
    <w:qFormat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aliases w:val="Footer left aligned text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Strong"/>
    <w:uiPriority w:val="1"/>
    <w:rsid w:val="007738DC"/>
    <w:rPr>
      <w:b/>
      <w:bCs/>
    </w:rPr>
  </w:style>
  <w:style w:type="character" w:styleId="Strong">
    <w:name w:val="Strong"/>
    <w:basedOn w:val="DefaultParagraphFont"/>
    <w:uiPriority w:val="22"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Emphasis">
    <w:name w:val="Emphasis"/>
    <w:uiPriority w:val="20"/>
    <w:locked/>
    <w:rsid w:val="00AE0E5D"/>
    <w:rPr>
      <w:b/>
      <w:i/>
      <w:iCs/>
    </w:rPr>
  </w:style>
  <w:style w:type="character" w:styleId="IntenseEmphasis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link w:val="Bullet12Char"/>
    <w:qFormat/>
    <w:rsid w:val="00E90EB5"/>
    <w:pPr>
      <w:numPr>
        <w:numId w:val="13"/>
      </w:numPr>
      <w:tabs>
        <w:tab w:val="left" w:pos="737"/>
      </w:tabs>
      <w:suppressAutoHyphens/>
      <w:autoSpaceDE w:val="0"/>
      <w:autoSpaceDN w:val="0"/>
      <w:adjustRightInd w:val="0"/>
      <w:spacing w:after="5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9E1703"/>
    <w:pPr>
      <w:numPr>
        <w:numId w:val="1"/>
      </w:numPr>
      <w:spacing w:after="160" w:line="259" w:lineRule="auto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Normal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DefaultParagraphFont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DefaultParagraphFont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434E56"/>
    <w:pPr>
      <w:spacing w:before="240"/>
    </w:pPr>
    <w:rPr>
      <w:b/>
      <w:color w:val="006CAB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434E56"/>
    <w:rPr>
      <w:rFonts w:ascii="Arial" w:eastAsia="Calibri" w:hAnsi="Arial" w:cs="Arial"/>
      <w:b/>
      <w:bCs/>
      <w:color w:val="006CAB"/>
      <w:sz w:val="18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A812E9"/>
    <w:pPr>
      <w:numPr>
        <w:numId w:val="10"/>
      </w:numPr>
    </w:pPr>
    <w:rPr>
      <w:w w:val="105"/>
    </w:r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/>
      <w:bCs/>
      <w:color w:val="5A5A5A"/>
      <w:sz w:val="22"/>
      <w:szCs w:val="22"/>
    </w:rPr>
  </w:style>
  <w:style w:type="character" w:customStyle="1" w:styleId="Bullet11Char">
    <w:name w:val="Bullet 1.1 Char"/>
    <w:basedOn w:val="DefaultParagraphFont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2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Normal"/>
    <w:link w:val="Numberedlist11Char"/>
    <w:qFormat/>
    <w:rsid w:val="009114C9"/>
    <w:pPr>
      <w:numPr>
        <w:numId w:val="15"/>
      </w:numPr>
      <w:spacing w:after="57"/>
      <w:ind w:left="357" w:hanging="357"/>
    </w:pPr>
    <w:rPr>
      <w:rFonts w:ascii="Arial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A812E9"/>
    <w:rPr>
      <w:rFonts w:ascii="Arial" w:hAnsi="Arial" w:cs="Arial"/>
      <w:color w:val="000000"/>
      <w:w w:val="105"/>
      <w:sz w:val="18"/>
      <w:szCs w:val="20"/>
      <w:lang w:val="en-US"/>
    </w:rPr>
  </w:style>
  <w:style w:type="character" w:customStyle="1" w:styleId="Numberedlist11Char">
    <w:name w:val="Numbered list 1.1 Char"/>
    <w:basedOn w:val="DefaultParagraphFont"/>
    <w:link w:val="Numberedlist11"/>
    <w:rsid w:val="009114C9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w w:val="105"/>
      <w:sz w:val="18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TableGrid">
    <w:name w:val="Table Grid"/>
    <w:basedOn w:val="TableNormal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Footer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3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37F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B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80A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580AA6"/>
    <w:pPr>
      <w:spacing w:after="0"/>
      <w:outlineLvl w:val="9"/>
    </w:pPr>
  </w:style>
  <w:style w:type="paragraph" w:styleId="TOC1">
    <w:name w:val="toc 1"/>
    <w:basedOn w:val="Bodycopy"/>
    <w:next w:val="Bodycopy"/>
    <w:autoRedefine/>
    <w:uiPriority w:val="39"/>
    <w:unhideWhenUsed/>
    <w:locked/>
    <w:rsid w:val="002E099B"/>
    <w:pPr>
      <w:tabs>
        <w:tab w:val="right" w:leader="dot" w:pos="9628"/>
      </w:tabs>
      <w:spacing w:after="200"/>
    </w:pPr>
  </w:style>
  <w:style w:type="paragraph" w:styleId="ListBullet">
    <w:name w:val="List Bullet"/>
    <w:basedOn w:val="Normal"/>
    <w:uiPriority w:val="99"/>
    <w:unhideWhenUsed/>
    <w:locked/>
    <w:rsid w:val="00580AA6"/>
    <w:pPr>
      <w:keepLines/>
      <w:numPr>
        <w:numId w:val="6"/>
      </w:numPr>
      <w:tabs>
        <w:tab w:val="left" w:pos="567"/>
      </w:tabs>
      <w:spacing w:before="120" w:after="0"/>
      <w:ind w:left="568" w:hanging="284"/>
    </w:pPr>
    <w:rPr>
      <w:rFonts w:ascii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locked/>
    <w:rsid w:val="00580AA6"/>
    <w:pPr>
      <w:keepLines/>
      <w:spacing w:after="0"/>
      <w:ind w:left="851"/>
      <w:contextualSpacing/>
    </w:pPr>
    <w:rPr>
      <w:rFonts w:ascii="Calibri" w:eastAsiaTheme="majorEastAsia" w:hAnsi="Calibri" w:cstheme="majorBidi"/>
      <w:b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0AA6"/>
    <w:rPr>
      <w:rFonts w:ascii="Calibri" w:eastAsiaTheme="majorEastAsia" w:hAnsi="Calibri" w:cstheme="majorBidi"/>
      <w:b/>
      <w:kern w:val="28"/>
      <w:sz w:val="48"/>
      <w:szCs w:val="52"/>
    </w:rPr>
  </w:style>
  <w:style w:type="character" w:styleId="Hyperlink">
    <w:name w:val="Hyperlink"/>
    <w:basedOn w:val="DefaultParagraphFont"/>
    <w:uiPriority w:val="99"/>
    <w:unhideWhenUsed/>
    <w:locked/>
    <w:rsid w:val="00580AA6"/>
    <w:rPr>
      <w:color w:val="0000FF"/>
      <w:u w:val="single"/>
    </w:rPr>
  </w:style>
  <w:style w:type="paragraph" w:customStyle="1" w:styleId="ListAttachmentTitle">
    <w:name w:val="List Attachment Title"/>
    <w:basedOn w:val="Normal"/>
    <w:rsid w:val="00580AA6"/>
    <w:pPr>
      <w:keepLines/>
      <w:pageBreakBefore/>
      <w:numPr>
        <w:numId w:val="4"/>
      </w:numPr>
      <w:spacing w:after="0"/>
    </w:pPr>
    <w:rPr>
      <w:rFonts w:ascii="Calibri" w:hAnsi="Calibri"/>
      <w:b/>
      <w:sz w:val="22"/>
      <w:szCs w:val="22"/>
    </w:rPr>
  </w:style>
  <w:style w:type="paragraph" w:customStyle="1" w:styleId="Title-Sub">
    <w:name w:val="Title-Sub"/>
    <w:basedOn w:val="Title"/>
    <w:qFormat/>
    <w:rsid w:val="00580AA6"/>
    <w:rPr>
      <w:sz w:val="28"/>
    </w:rPr>
  </w:style>
  <w:style w:type="paragraph" w:customStyle="1" w:styleId="Table6ptBefore">
    <w:name w:val="Table 6pt Before"/>
    <w:basedOn w:val="Normal"/>
    <w:qFormat/>
    <w:rsid w:val="00580AA6"/>
    <w:pPr>
      <w:keepLines/>
      <w:spacing w:before="120"/>
    </w:pPr>
    <w:rPr>
      <w:rFonts w:ascii="Calibri" w:hAnsi="Calibri"/>
      <w:sz w:val="22"/>
      <w:szCs w:val="22"/>
    </w:rPr>
  </w:style>
  <w:style w:type="paragraph" w:customStyle="1" w:styleId="ListBenefits">
    <w:name w:val="List Benefits"/>
    <w:basedOn w:val="Normal"/>
    <w:rsid w:val="00580AA6"/>
    <w:pPr>
      <w:keepLines/>
      <w:numPr>
        <w:numId w:val="5"/>
      </w:numPr>
      <w:spacing w:before="120" w:after="0"/>
    </w:pPr>
    <w:rPr>
      <w:rFonts w:ascii="Calibri" w:hAnsi="Calibri"/>
      <w:sz w:val="22"/>
      <w:szCs w:val="22"/>
    </w:rPr>
  </w:style>
  <w:style w:type="paragraph" w:customStyle="1" w:styleId="TableHeader">
    <w:name w:val="Table Header"/>
    <w:basedOn w:val="Table6ptBefore"/>
    <w:qFormat/>
    <w:rsid w:val="00580AA6"/>
    <w:rPr>
      <w:b/>
      <w:color w:val="FFFFFF" w:themeColor="background1"/>
    </w:rPr>
  </w:style>
  <w:style w:type="paragraph" w:customStyle="1" w:styleId="ListTableNumber">
    <w:name w:val="List Table Number"/>
    <w:basedOn w:val="Normal"/>
    <w:qFormat/>
    <w:rsid w:val="00580AA6"/>
    <w:pPr>
      <w:keepLines/>
      <w:numPr>
        <w:numId w:val="7"/>
      </w:numPr>
      <w:spacing w:before="120" w:after="0"/>
    </w:pPr>
    <w:rPr>
      <w:rFonts w:ascii="Calibri" w:hAnsi="Calibri"/>
      <w:i/>
      <w:sz w:val="20"/>
      <w:szCs w:val="22"/>
    </w:rPr>
  </w:style>
  <w:style w:type="paragraph" w:customStyle="1" w:styleId="TitleCICtext">
    <w:name w:val="Title CIC text"/>
    <w:basedOn w:val="Title-Sub"/>
    <w:qFormat/>
    <w:rsid w:val="00580AA6"/>
    <w:pPr>
      <w:ind w:right="851"/>
    </w:pPr>
    <w:rPr>
      <w:b w:val="0"/>
      <w:sz w:val="24"/>
    </w:rPr>
  </w:style>
  <w:style w:type="paragraph" w:customStyle="1" w:styleId="Table6ptBefore10pt">
    <w:name w:val="Table 6pt Before 10pt"/>
    <w:basedOn w:val="Table6ptBefore"/>
    <w:qFormat/>
    <w:rsid w:val="00580AA6"/>
    <w:rPr>
      <w:sz w:val="20"/>
    </w:rPr>
  </w:style>
  <w:style w:type="paragraph" w:customStyle="1" w:styleId="Table6ptBefore10ptWhite">
    <w:name w:val="Table 6pt Before 10pt White"/>
    <w:basedOn w:val="Table6ptBefore10pt"/>
    <w:qFormat/>
    <w:rsid w:val="00580AA6"/>
    <w:rPr>
      <w:b/>
      <w:color w:val="FFFFFF" w:themeColor="background1"/>
    </w:rPr>
  </w:style>
  <w:style w:type="paragraph" w:customStyle="1" w:styleId="ListAttachments">
    <w:name w:val="List Attachments"/>
    <w:basedOn w:val="ListBullet"/>
    <w:qFormat/>
    <w:rsid w:val="00580AA6"/>
    <w:pPr>
      <w:numPr>
        <w:numId w:val="8"/>
      </w:numPr>
    </w:pPr>
  </w:style>
  <w:style w:type="character" w:styleId="PageNumber">
    <w:name w:val="page number"/>
    <w:locked/>
    <w:rsid w:val="00772B8A"/>
    <w:rPr>
      <w:rFonts w:ascii="Univers 45 Light" w:hAnsi="Univers 45 Light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9190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uiPriority w:val="1"/>
    <w:qFormat/>
    <w:locked/>
    <w:rsid w:val="00A97448"/>
    <w:pPr>
      <w:widowControl w:val="0"/>
      <w:autoSpaceDE w:val="0"/>
      <w:autoSpaceDN w:val="0"/>
      <w:spacing w:after="0"/>
    </w:pPr>
    <w:rPr>
      <w:rFonts w:ascii="Calibri" w:eastAsia="Calibri" w:hAnsi="Calibri" w:cs="Calibri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97448"/>
    <w:rPr>
      <w:rFonts w:ascii="Calibri" w:eastAsia="Calibri" w:hAnsi="Calibri" w:cs="Calibri"/>
      <w:sz w:val="19"/>
      <w:szCs w:val="19"/>
      <w:lang w:val="en-US"/>
    </w:rPr>
  </w:style>
  <w:style w:type="paragraph" w:styleId="ListParagraph">
    <w:name w:val="List Paragraph"/>
    <w:basedOn w:val="Normal"/>
    <w:uiPriority w:val="1"/>
    <w:qFormat/>
    <w:locked/>
    <w:rsid w:val="00A97448"/>
    <w:pPr>
      <w:widowControl w:val="0"/>
      <w:autoSpaceDE w:val="0"/>
      <w:autoSpaceDN w:val="0"/>
      <w:spacing w:before="118" w:after="0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714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E75F4C"/>
    <w:pPr>
      <w:spacing w:after="100"/>
      <w:ind w:left="720"/>
    </w:pPr>
  </w:style>
  <w:style w:type="paragraph" w:customStyle="1" w:styleId="gmail-bodycopy">
    <w:name w:val="gmail-bodycopy"/>
    <w:basedOn w:val="Normal"/>
    <w:rsid w:val="00943A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customStyle="1" w:styleId="BodyText1">
    <w:name w:val="Body Text 1"/>
    <w:basedOn w:val="Normal"/>
    <w:rsid w:val="00605F2B"/>
    <w:pPr>
      <w:spacing w:after="240"/>
      <w:ind w:left="567"/>
    </w:pPr>
    <w:rPr>
      <w:rFonts w:ascii="Calibri" w:hAnsi="Calibri"/>
      <w:sz w:val="20"/>
      <w:szCs w:val="22"/>
    </w:rPr>
  </w:style>
  <w:style w:type="paragraph" w:styleId="ListBullet2">
    <w:name w:val="List Bullet 2"/>
    <w:basedOn w:val="Normal"/>
    <w:uiPriority w:val="99"/>
    <w:unhideWhenUsed/>
    <w:locked/>
    <w:rsid w:val="0033461B"/>
    <w:pPr>
      <w:numPr>
        <w:numId w:val="9"/>
      </w:numPr>
      <w:spacing w:after="240"/>
    </w:pPr>
    <w:rPr>
      <w:rFonts w:ascii="Calibri" w:hAnsi="Calibri"/>
      <w:sz w:val="20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963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963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63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963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63D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963DA"/>
  </w:style>
  <w:style w:type="paragraph" w:customStyle="1" w:styleId="Numberedheading31">
    <w:name w:val="Numbered heading 3.1"/>
    <w:basedOn w:val="Heading31"/>
    <w:link w:val="Numberedheading31Char"/>
    <w:qFormat/>
    <w:rsid w:val="009F27B7"/>
    <w:pPr>
      <w:numPr>
        <w:numId w:val="11"/>
      </w:numPr>
    </w:pPr>
    <w:rPr>
      <w:lang w:val="en-US"/>
    </w:rPr>
  </w:style>
  <w:style w:type="paragraph" w:customStyle="1" w:styleId="Numberedbodycopy">
    <w:name w:val="Numbered body copy"/>
    <w:basedOn w:val="Bodycopy"/>
    <w:link w:val="NumberedbodycopyChar"/>
    <w:qFormat/>
    <w:rsid w:val="009F27B7"/>
    <w:pPr>
      <w:numPr>
        <w:ilvl w:val="2"/>
        <w:numId w:val="11"/>
      </w:numPr>
    </w:pPr>
    <w:rPr>
      <w:lang w:val="en-US"/>
    </w:rPr>
  </w:style>
  <w:style w:type="character" w:customStyle="1" w:styleId="Numberedheading31Char">
    <w:name w:val="Numbered heading 3.1 Char"/>
    <w:basedOn w:val="Heading31Char"/>
    <w:link w:val="Numberedheading31"/>
    <w:rsid w:val="009F27B7"/>
    <w:rPr>
      <w:rFonts w:ascii="Arial" w:eastAsia="Calibri" w:hAnsi="Arial" w:cs="Arial"/>
      <w:b w:val="0"/>
      <w:bCs/>
      <w:caps/>
      <w:color w:val="006CAB"/>
      <w:sz w:val="28"/>
      <w:szCs w:val="5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F27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umberedbodycopyChar">
    <w:name w:val="Numbered body copy Char"/>
    <w:basedOn w:val="BodycopyChar"/>
    <w:link w:val="Numberedbodycopy"/>
    <w:rsid w:val="009F27B7"/>
    <w:rPr>
      <w:rFonts w:ascii="Arial" w:eastAsia="Calibri" w:hAnsi="Arial" w:cs="Arial"/>
      <w:b w:val="0"/>
      <w:bCs/>
      <w:sz w:val="18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7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7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ullet21">
    <w:name w:val="Bullet 2.1"/>
    <w:basedOn w:val="Bullet11"/>
    <w:link w:val="Bullet21Char"/>
    <w:rsid w:val="009E1703"/>
    <w:pPr>
      <w:numPr>
        <w:numId w:val="14"/>
      </w:numPr>
    </w:pPr>
  </w:style>
  <w:style w:type="paragraph" w:styleId="Caption">
    <w:name w:val="caption"/>
    <w:basedOn w:val="Normal"/>
    <w:next w:val="Normal"/>
    <w:uiPriority w:val="35"/>
    <w:unhideWhenUsed/>
    <w:qFormat/>
    <w:locked/>
    <w:rsid w:val="00F67CA7"/>
    <w:pPr>
      <w:spacing w:after="200"/>
    </w:pPr>
    <w:rPr>
      <w:rFonts w:asciiTheme="minorBidi" w:hAnsiTheme="minorBidi"/>
      <w:i/>
      <w:iCs/>
      <w:sz w:val="18"/>
      <w:szCs w:val="18"/>
    </w:rPr>
  </w:style>
  <w:style w:type="character" w:customStyle="1" w:styleId="Bullet21Char">
    <w:name w:val="Bullet 2.1 Char"/>
    <w:basedOn w:val="Bullet11Char"/>
    <w:link w:val="Bullet21"/>
    <w:rsid w:val="009E1703"/>
    <w:rPr>
      <w:rFonts w:ascii="Arial" w:hAnsi="Arial" w:cs="Arial"/>
      <w:color w:val="000000"/>
      <w:sz w:val="18"/>
      <w:szCs w:val="20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locked/>
    <w:rsid w:val="00AD3D59"/>
    <w:pPr>
      <w:spacing w:after="200"/>
    </w:pPr>
    <w:rPr>
      <w:rFonts w:ascii="Arial" w:hAnsi="Arial"/>
      <w:sz w:val="18"/>
    </w:rPr>
  </w:style>
  <w:style w:type="paragraph" w:customStyle="1" w:styleId="Bullet13">
    <w:name w:val="Bullet 1.3"/>
    <w:basedOn w:val="Bullet12"/>
    <w:link w:val="Bullet13Char"/>
    <w:qFormat/>
    <w:rsid w:val="00FF010D"/>
    <w:pPr>
      <w:numPr>
        <w:numId w:val="19"/>
      </w:numPr>
    </w:pPr>
  </w:style>
  <w:style w:type="paragraph" w:customStyle="1" w:styleId="Numberedsub-sectionheading41">
    <w:name w:val="Numbered sub-section heading 4.1"/>
    <w:basedOn w:val="Numberedbodycopy"/>
    <w:link w:val="Numberedsub-sectionheading41Char"/>
    <w:qFormat/>
    <w:rsid w:val="00984FC1"/>
    <w:pPr>
      <w:numPr>
        <w:ilvl w:val="1"/>
      </w:numPr>
      <w:spacing w:before="240"/>
    </w:pPr>
    <w:rPr>
      <w:b/>
      <w:color w:val="006CAB"/>
    </w:rPr>
  </w:style>
  <w:style w:type="character" w:customStyle="1" w:styleId="Bullet12Char">
    <w:name w:val="Bullet 1.2 Char"/>
    <w:basedOn w:val="DefaultParagraphFont"/>
    <w:link w:val="Bullet12"/>
    <w:rsid w:val="00FF010D"/>
    <w:rPr>
      <w:rFonts w:ascii="Arial" w:eastAsiaTheme="minorEastAsia" w:hAnsi="Arial" w:cs="Arial"/>
      <w:color w:val="000000"/>
      <w:sz w:val="18"/>
      <w:szCs w:val="20"/>
      <w:lang w:val="en-GB"/>
    </w:rPr>
  </w:style>
  <w:style w:type="character" w:customStyle="1" w:styleId="Bullet13Char">
    <w:name w:val="Bullet 1.3 Char"/>
    <w:basedOn w:val="Bullet12Char"/>
    <w:link w:val="Bullet13"/>
    <w:rsid w:val="00FF010D"/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Figuresourcecaption">
    <w:name w:val="Figure source caption"/>
    <w:basedOn w:val="Bodycopy"/>
    <w:link w:val="FiguresourcecaptionChar"/>
    <w:qFormat/>
    <w:rsid w:val="00107995"/>
    <w:rPr>
      <w:sz w:val="16"/>
      <w:szCs w:val="18"/>
    </w:rPr>
  </w:style>
  <w:style w:type="character" w:customStyle="1" w:styleId="Numberedsub-sectionheading41Char">
    <w:name w:val="Numbered sub-section heading 4.1 Char"/>
    <w:basedOn w:val="NumberedbodycopyChar"/>
    <w:link w:val="Numberedsub-sectionheading41"/>
    <w:rsid w:val="00984FC1"/>
    <w:rPr>
      <w:rFonts w:ascii="Arial" w:eastAsia="Calibri" w:hAnsi="Arial" w:cs="Arial"/>
      <w:b/>
      <w:bCs/>
      <w:color w:val="006CAB"/>
      <w:sz w:val="18"/>
      <w:szCs w:val="20"/>
      <w:lang w:val="en-US"/>
    </w:rPr>
  </w:style>
  <w:style w:type="character" w:customStyle="1" w:styleId="FiguresourcecaptionChar">
    <w:name w:val="Figure source caption Char"/>
    <w:basedOn w:val="BodycopyChar"/>
    <w:link w:val="Figuresourcecaption"/>
    <w:rsid w:val="00107995"/>
    <w:rPr>
      <w:rFonts w:ascii="Arial" w:eastAsia="Calibri" w:hAnsi="Arial" w:cs="Arial"/>
      <w:b w:val="0"/>
      <w:bCs/>
      <w:sz w:val="16"/>
      <w:szCs w:val="18"/>
    </w:rPr>
  </w:style>
  <w:style w:type="paragraph" w:customStyle="1" w:styleId="Appendixnumberedsub-heading">
    <w:name w:val="Appendix numbered sub-heading"/>
    <w:basedOn w:val="Numberedsub-sectionheading41"/>
    <w:link w:val="Appendixnumberedsub-headingChar"/>
    <w:qFormat/>
    <w:rsid w:val="00502112"/>
    <w:pPr>
      <w:numPr>
        <w:ilvl w:val="0"/>
        <w:numId w:val="22"/>
      </w:numPr>
      <w:ind w:left="0" w:firstLine="0"/>
    </w:pPr>
  </w:style>
  <w:style w:type="paragraph" w:customStyle="1" w:styleId="Glossaryterm">
    <w:name w:val="Glossary term"/>
    <w:basedOn w:val="Bodycopy"/>
    <w:link w:val="GlossarytermChar"/>
    <w:qFormat/>
    <w:rsid w:val="00995005"/>
    <w:pPr>
      <w:spacing w:after="200"/>
    </w:pPr>
    <w:rPr>
      <w:bCs w:val="0"/>
    </w:rPr>
  </w:style>
  <w:style w:type="character" w:customStyle="1" w:styleId="Appendixnumberedsub-headingChar">
    <w:name w:val="Appendix numbered sub-heading Char"/>
    <w:basedOn w:val="Numberedsub-sectionheading41Char"/>
    <w:link w:val="Appendixnumberedsub-heading"/>
    <w:rsid w:val="00502112"/>
    <w:rPr>
      <w:rFonts w:ascii="Arial" w:eastAsia="Calibri" w:hAnsi="Arial" w:cs="Arial"/>
      <w:b/>
      <w:bCs/>
      <w:color w:val="006CAB"/>
      <w:sz w:val="18"/>
      <w:szCs w:val="20"/>
      <w:lang w:val="en-US"/>
    </w:rPr>
  </w:style>
  <w:style w:type="character" w:customStyle="1" w:styleId="GlossarytermChar">
    <w:name w:val="Glossary term Char"/>
    <w:basedOn w:val="BodycopyChar"/>
    <w:link w:val="Glossaryterm"/>
    <w:rsid w:val="00995005"/>
    <w:rPr>
      <w:rFonts w:ascii="Arial" w:eastAsia="Calibri" w:hAnsi="Arial" w:cs="Arial"/>
      <w:b w:val="0"/>
      <w:bCs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7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man0008\Downloads\Major%20Projects%20Contract%20Template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7D312-FBF3-9946-8219-CFABA825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C:\Users\jman0008\Downloads\Major Projects Contract Template (4).dotx</Template>
  <TotalTime>46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Manton</dc:creator>
  <cp:keywords/>
  <dc:description/>
  <cp:lastModifiedBy>Microsoft Office User</cp:lastModifiedBy>
  <cp:revision>22</cp:revision>
  <cp:lastPrinted>2017-07-19T00:32:00Z</cp:lastPrinted>
  <dcterms:created xsi:type="dcterms:W3CDTF">2017-09-12T01:53:00Z</dcterms:created>
  <dcterms:modified xsi:type="dcterms:W3CDTF">2019-05-08T02:09:00Z</dcterms:modified>
</cp:coreProperties>
</file>